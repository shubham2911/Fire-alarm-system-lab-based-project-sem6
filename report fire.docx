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347531"/>
        <w:docPartObj>
          <w:docPartGallery w:val="Cover Pages"/>
          <w:docPartUnique/>
        </w:docPartObj>
      </w:sdtPr>
      <w:sdtEndPr>
        <w:rPr>
          <w:b/>
          <w:bCs/>
          <w:caps/>
        </w:rPr>
      </w:sdtEndPr>
      <w:sdtContent>
        <w:p w:rsidR="007B00A7" w:rsidRDefault="000060FB" w:rsidP="0044258C">
          <w:pPr>
            <w:ind w:left="720" w:firstLine="720"/>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55pt;height:358.55pt">
                <v:imagedata r:id="rId9" o:title="rotary"/>
              </v:shape>
            </w:pict>
          </w:r>
        </w:p>
        <w:p w:rsidR="007B00A7" w:rsidRDefault="007B00A7">
          <w:pPr>
            <w:rPr>
              <w:b/>
              <w:bCs/>
              <w:caps/>
            </w:rPr>
          </w:pPr>
        </w:p>
        <w:p w:rsidR="007B00A7" w:rsidRDefault="0044258C">
          <w:r>
            <w:rPr>
              <w:noProof/>
              <w:lang w:eastAsia="en-US"/>
            </w:rPr>
            <mc:AlternateContent>
              <mc:Choice Requires="wps">
                <w:drawing>
                  <wp:anchor distT="0" distB="0" distL="114300" distR="114300" simplePos="0" relativeHeight="251666432" behindDoc="0" locked="0" layoutInCell="1" allowOverlap="1">
                    <wp:simplePos x="0" y="0"/>
                    <wp:positionH relativeFrom="column">
                      <wp:posOffset>3200400</wp:posOffset>
                    </wp:positionH>
                    <wp:positionV relativeFrom="paragraph">
                      <wp:posOffset>2239010</wp:posOffset>
                    </wp:positionV>
                    <wp:extent cx="3657600" cy="189674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657600" cy="1896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00A7" w:rsidRDefault="00D94C14">
                                <w:pPr>
                                  <w:pStyle w:val="ContactInfo"/>
                                </w:pPr>
                                <w:sdt>
                                  <w:sdtPr>
                                    <w:rPr>
                                      <w:rFonts w:ascii="Arial" w:hAnsi="Arial" w:cs="Arial"/>
                                      <w:i/>
                                    </w:rPr>
                                    <w:alias w:val="Name"/>
                                    <w:tag w:val=""/>
                                    <w:id w:val="805127967"/>
                                    <w:placeholder>
                                      <w:docPart w:val="9637A9AAF019440489007F7966C2F305"/>
                                    </w:placeholder>
                                    <w:dataBinding w:prefixMappings="xmlns:ns0='http://purl.org/dc/elements/1.1/' xmlns:ns1='http://schemas.openxmlformats.org/package/2006/metadata/core-properties' " w:xpath="/ns1:coreProperties[1]/ns0:creator[1]" w:storeItemID="{6C3C8BC8-F283-45AE-878A-BAB7291924A1}"/>
                                    <w:text/>
                                  </w:sdtPr>
                                  <w:sdtEndPr/>
                                  <w:sdtContent>
                                    <w:r w:rsidR="00C022DF" w:rsidRPr="00C022DF">
                                      <w:rPr>
                                        <w:rFonts w:ascii="Arial" w:hAnsi="Arial" w:cs="Arial"/>
                                        <w:i/>
                                      </w:rPr>
                                      <w:t xml:space="preserve">Avish Jain              13116014                                            Mohit Gupta        </w:t>
                                    </w:r>
                                    <w:r w:rsidR="00C022DF">
                                      <w:rPr>
                                        <w:rFonts w:ascii="Arial" w:hAnsi="Arial" w:cs="Arial"/>
                                        <w:i/>
                                      </w:rPr>
                                      <w:t xml:space="preserve">  </w:t>
                                    </w:r>
                                    <w:r w:rsidR="00C022DF" w:rsidRPr="00C022DF">
                                      <w:rPr>
                                        <w:rFonts w:ascii="Arial" w:hAnsi="Arial" w:cs="Arial"/>
                                        <w:i/>
                                      </w:rPr>
                                      <w:t>13116042                  Shubham Jain      13116062</w:t>
                                    </w:r>
                                  </w:sdtContent>
                                </w:sdt>
                                <w:r w:rsidR="003A2F0E">
                                  <w:br/>
                                </w:r>
                                <w:r w:rsidR="003A2F0E">
                                  <w:br/>
                                </w:r>
                                <w:sdt>
                                  <w:sdtPr>
                                    <w:alias w:val="Teacher's Name"/>
                                    <w:tag w:val=""/>
                                    <w:id w:val="-123160968"/>
                                    <w:placeholder>
                                      <w:docPart w:val="787C32481F08453D9A574E3BD855B09D"/>
                                    </w:placeholder>
                                    <w:dataBinding w:prefixMappings="xmlns:ns0='http://schemas.openxmlformats.org/officeDocument/2006/extended-properties' " w:xpath="/ns0:Properties[1]/ns0:Manager[1]" w:storeItemID="{6668398D-A668-4E3E-A5EB-62B293D839F1}"/>
                                    <w:text/>
                                  </w:sdtPr>
                                  <w:sdtEndPr/>
                                  <w:sdtContent>
                                    <w:r w:rsidR="00FB726F" w:rsidRPr="00FB726F">
                                      <w:t xml:space="preserve">Faculty Advisor: </w:t>
                                    </w:r>
                                    <w:r w:rsidR="00C022DF" w:rsidRPr="00FB726F">
                                      <w:t>Bishnu Prasad Das</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252pt;margin-top:176.3pt;width:4in;height:149.35pt;z-index:25166643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" filled="f" stroked="f" strokeweight=".5pt">
                    <v:textbox inset="0,0,36pt,36pt">
                      <w:txbxContent>
                        <w:p w:rsidR="007B00A7" w:rsidRDefault="00D94C14">
                          <w:pPr>
                            <w:pStyle w:val="ContactInfo"/>
                          </w:pPr>
                          <w:sdt>
                            <w:sdtPr>
                              <w:rPr>
                                <w:rFonts w:ascii="Arial" w:hAnsi="Arial" w:cs="Arial"/>
                                <w:i/>
                              </w:rPr>
                              <w:alias w:val="Name"/>
                              <w:tag w:val=""/>
                              <w:id w:val="805127967"/>
                              <w:placeholder>
                                <w:docPart w:val="9637A9AAF019440489007F7966C2F305"/>
                              </w:placeholder>
                              <w:dataBinding w:prefixMappings="xmlns:ns0='http://purl.org/dc/elements/1.1/' xmlns:ns1='http://schemas.openxmlformats.org/package/2006/metadata/core-properties' " w:xpath="/ns1:coreProperties[1]/ns0:creator[1]" w:storeItemID="{6C3C8BC8-F283-45AE-878A-BAB7291924A1}"/>
                              <w:text/>
                            </w:sdtPr>
                            <w:sdtEndPr/>
                            <w:sdtContent>
                              <w:r w:rsidR="00C022DF" w:rsidRPr="00C022DF">
                                <w:rPr>
                                  <w:rFonts w:ascii="Arial" w:hAnsi="Arial" w:cs="Arial"/>
                                  <w:i/>
                                </w:rPr>
                                <w:t xml:space="preserve">Avish Jain              13116014                                            Mohit Gupta        </w:t>
                              </w:r>
                              <w:r w:rsidR="00C022DF">
                                <w:rPr>
                                  <w:rFonts w:ascii="Arial" w:hAnsi="Arial" w:cs="Arial"/>
                                  <w:i/>
                                </w:rPr>
                                <w:t xml:space="preserve">  </w:t>
                              </w:r>
                              <w:r w:rsidR="00C022DF" w:rsidRPr="00C022DF">
                                <w:rPr>
                                  <w:rFonts w:ascii="Arial" w:hAnsi="Arial" w:cs="Arial"/>
                                  <w:i/>
                                </w:rPr>
                                <w:t>13116042                  Shubham Jain      13116062</w:t>
                              </w:r>
                            </w:sdtContent>
                          </w:sdt>
                          <w:r w:rsidR="003A2F0E">
                            <w:br/>
                          </w:r>
                          <w:r w:rsidR="003A2F0E">
                            <w:br/>
                          </w:r>
                          <w:sdt>
                            <w:sdtPr>
                              <w:alias w:val="Teacher's Name"/>
                              <w:tag w:val=""/>
                              <w:id w:val="-123160968"/>
                              <w:placeholder>
                                <w:docPart w:val="787C32481F08453D9A574E3BD855B09D"/>
                              </w:placeholder>
                              <w:dataBinding w:prefixMappings="xmlns:ns0='http://schemas.openxmlformats.org/officeDocument/2006/extended-properties' " w:xpath="/ns0:Properties[1]/ns0:Manager[1]" w:storeItemID="{6668398D-A668-4E3E-A5EB-62B293D839F1}"/>
                              <w:text/>
                            </w:sdtPr>
                            <w:sdtEndPr/>
                            <w:sdtContent>
                              <w:r w:rsidR="00FB726F" w:rsidRPr="00FB726F">
                                <w:t xml:space="preserve">Faculty Advisor: </w:t>
                              </w:r>
                              <w:r w:rsidR="00C022DF" w:rsidRPr="00FB726F">
                                <w:t>Bishnu Prasad Das</w:t>
                              </w:r>
                            </w:sdtContent>
                          </w:sdt>
                        </w:p>
                      </w:txbxContent>
                    </v:textbox>
                  </v:shape>
                </w:pict>
              </mc:Fallback>
            </mc:AlternateContent>
          </w:r>
          <w:r>
            <w:rPr>
              <w:noProof/>
              <w:lang w:eastAsia="en-US"/>
            </w:rPr>
            <mc:AlternateContent>
              <mc:Choice Requires="wps">
                <w:drawing>
                  <wp:anchor distT="0" distB="0" distL="114300" distR="114300" simplePos="0" relativeHeight="251664384" behindDoc="0" locked="0" layoutInCell="1" allowOverlap="1" wp14:anchorId="1DC469A0" wp14:editId="1314CFD3">
                    <wp:simplePos x="0" y="0"/>
                    <wp:positionH relativeFrom="page">
                      <wp:posOffset>2057400</wp:posOffset>
                    </wp:positionH>
                    <wp:positionV relativeFrom="page">
                      <wp:posOffset>6172200</wp:posOffset>
                    </wp:positionV>
                    <wp:extent cx="4762500" cy="530352"/>
                    <wp:effectExtent l="0" t="0" r="0" b="10795"/>
                    <wp:wrapNone/>
                    <wp:docPr id="3" name="Text Box 3"/>
                    <wp:cNvGraphicFramePr/>
                    <a:graphic xmlns:a="http://schemas.openxmlformats.org/drawingml/2006/main">
                      <a:graphicData uri="http://schemas.microsoft.com/office/word/2010/wordprocessingShape">
                        <wps:wsp>
                          <wps:cNvSpPr txBox="1"/>
                          <wps:spPr>
                            <a:xfrm>
                              <a:off x="0" y="0"/>
                              <a:ext cx="4762500" cy="5303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erlin Sans FB Demi" w:hAnsi="Berlin Sans FB Demi"/>
                                  </w:rPr>
                                  <w:alias w:val="Title"/>
                                  <w:tag w:val=""/>
                                  <w:id w:val="2130892022"/>
                                  <w:dataBinding w:prefixMappings="xmlns:ns0='http://purl.org/dc/elements/1.1/' xmlns:ns1='http://schemas.openxmlformats.org/package/2006/metadata/core-properties' " w:xpath="/ns1:coreProperties[1]/ns0:title[1]" w:storeItemID="{6C3C8BC8-F283-45AE-878A-BAB7291924A1}"/>
                                  <w:text/>
                                </w:sdtPr>
                                <w:sdtEndPr/>
                                <w:sdtContent>
                                  <w:p w:rsidR="007B00A7" w:rsidRPr="0044258C" w:rsidRDefault="00C022DF">
                                    <w:pPr>
                                      <w:pStyle w:val="Title"/>
                                      <w:rPr>
                                        <w:rFonts w:ascii="Berlin Sans FB Demi" w:hAnsi="Berlin Sans FB Demi"/>
                                      </w:rPr>
                                    </w:pPr>
                                    <w:r w:rsidRPr="0044258C">
                                      <w:rPr>
                                        <w:rFonts w:ascii="Berlin Sans FB Demi" w:hAnsi="Berlin Sans FB Demi"/>
                                      </w:rPr>
                                      <w:t>FIRE ALERT SYSTEM</w:t>
                                    </w:r>
                                  </w:p>
                                </w:sdtContent>
                              </w:sdt>
                            </w:txbxContent>
                          </wps:txbx>
                          <wps:bodyPr rot="0" spcFirstLastPara="0" vertOverflow="overflow" horzOverflow="overflow" vert="horz" wrap="square" lIns="0" tIns="0" rIns="45720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DC469A0" id="Text Box 3" o:spid="_x0000_s1027" type="#_x0000_t202" style="position:absolute;margin-left:162pt;margin-top:486pt;width:375pt;height:41.7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" filled="f" stroked="f" strokeweight=".5pt">
                    <v:textbox style="mso-fit-shape-to-text:t" inset="0,0,36pt,0">
                      <w:txbxContent>
                        <w:sdt>
                          <w:sdtPr>
                            <w:rPr>
                              <w:rFonts w:ascii="Berlin Sans FB Demi" w:hAnsi="Berlin Sans FB Demi"/>
                            </w:rPr>
                            <w:alias w:val="Title"/>
                            <w:tag w:val=""/>
                            <w:id w:val="2130892022"/>
                            <w:dataBinding w:prefixMappings="xmlns:ns0='http://purl.org/dc/elements/1.1/' xmlns:ns1='http://schemas.openxmlformats.org/package/2006/metadata/core-properties' " w:xpath="/ns1:coreProperties[1]/ns0:title[1]" w:storeItemID="{6C3C8BC8-F283-45AE-878A-BAB7291924A1}"/>
                            <w:text/>
                          </w:sdtPr>
                          <w:sdtEndPr/>
                          <w:sdtContent>
                            <w:p w:rsidR="007B00A7" w:rsidRPr="0044258C" w:rsidRDefault="00C022DF">
                              <w:pPr>
                                <w:pStyle w:val="Title"/>
                                <w:rPr>
                                  <w:rFonts w:ascii="Berlin Sans FB Demi" w:hAnsi="Berlin Sans FB Demi"/>
                                </w:rPr>
                              </w:pPr>
                              <w:r w:rsidRPr="0044258C">
                                <w:rPr>
                                  <w:rFonts w:ascii="Berlin Sans FB Demi" w:hAnsi="Berlin Sans FB Demi"/>
                                </w:rPr>
                                <w:t>FIRE ALERT SYSTEM</w:t>
                              </w:r>
                            </w:p>
                          </w:sdtContent>
                        </w:sdt>
                      </w:txbxContent>
                    </v:textbox>
                    <w10:wrap anchorx="page" anchory="page"/>
                  </v:shape>
                </w:pict>
              </mc:Fallback>
            </mc:AlternateContent>
          </w:r>
          <w:r w:rsidR="003A2F0E">
            <w:rPr>
              <w:b/>
              <w:bCs/>
              <w:caps/>
            </w:rPr>
            <w:br w:type="page"/>
          </w:r>
        </w:p>
      </w:sdtContent>
    </w:sdt>
    <w:p w:rsidR="007B00A7" w:rsidRPr="00A40E86" w:rsidRDefault="00BA4284" w:rsidP="00A40E86">
      <w:pPr>
        <w:pStyle w:val="Heading1"/>
      </w:pPr>
      <w:r>
        <w:lastRenderedPageBreak/>
        <w:t>Objective</w:t>
      </w:r>
    </w:p>
    <w:p w:rsidR="007B00A7" w:rsidRPr="00C022DF" w:rsidRDefault="00BA4284">
      <w:pPr>
        <w:rPr>
          <w:sz w:val="22"/>
          <w:szCs w:val="22"/>
        </w:rPr>
      </w:pPr>
      <w:r w:rsidRPr="00C022DF">
        <w:rPr>
          <w:sz w:val="22"/>
          <w:szCs w:val="22"/>
        </w:rPr>
        <w:t>To make an IOT based fire alert system using Raspberry pi, Temperature Sensor, Smoke Sensor and LED Screen.</w:t>
      </w:r>
    </w:p>
    <w:p w:rsidR="007B00A7" w:rsidRDefault="00EC7676" w:rsidP="001B220D">
      <w:pPr>
        <w:pStyle w:val="Heading1"/>
        <w:pBdr>
          <w:top w:val="single" w:sz="2" w:space="3" w:color="B53D68" w:themeColor="accent1"/>
        </w:pBdr>
      </w:pPr>
      <w:r>
        <w:t>overview</w:t>
      </w:r>
    </w:p>
    <w:p w:rsidR="00AA6737" w:rsidRDefault="003A2F0E">
      <w:r>
        <w:rPr>
          <w:noProof/>
          <w:lang w:eastAsia="en-US"/>
        </w:rPr>
        <w:drawing>
          <wp:inline distT="0" distB="0" distL="0" distR="0">
            <wp:extent cx="5924550" cy="3267075"/>
            <wp:effectExtent l="0" t="0" r="0" b="952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AA6737" w:rsidRDefault="00AA6737"/>
    <w:p w:rsidR="007B00A7" w:rsidRDefault="00425558" w:rsidP="003E0F9A">
      <w:pPr>
        <w:pStyle w:val="Heading1"/>
      </w:pPr>
      <w:r>
        <w:t>Working</w:t>
      </w:r>
    </w:p>
    <w:p w:rsidR="003217B6" w:rsidRDefault="003217B6" w:rsidP="003217B6">
      <w:pPr>
        <w:pStyle w:val="Heading3"/>
      </w:pPr>
      <w:r>
        <w:t>RAspberry pi</w:t>
      </w:r>
    </w:p>
    <w:p w:rsidR="0040481F" w:rsidRPr="0040481F" w:rsidRDefault="0040481F" w:rsidP="0040481F">
      <w:pPr>
        <w:widowControl w:val="0"/>
        <w:numPr>
          <w:ilvl w:val="0"/>
          <w:numId w:val="5"/>
        </w:numPr>
        <w:autoSpaceDE w:val="0"/>
        <w:autoSpaceDN w:val="0"/>
        <w:adjustRightInd w:val="0"/>
        <w:spacing w:before="0" w:after="200"/>
        <w:ind w:left="720" w:hanging="360"/>
        <w:rPr>
          <w:rFonts w:ascii="Calibri" w:hAnsi="Calibri" w:cs="Calibri"/>
          <w:sz w:val="24"/>
          <w:szCs w:val="24"/>
          <w:lang w:val="en"/>
        </w:rPr>
      </w:pPr>
      <w:r w:rsidRPr="0040481F">
        <w:rPr>
          <w:rFonts w:ascii="Calibri" w:hAnsi="Calibri" w:cs="Calibri"/>
          <w:sz w:val="24"/>
          <w:szCs w:val="24"/>
          <w:lang w:val="en"/>
        </w:rPr>
        <w:t>The Raspberry Pi is a low cost, computer that plugs into a computer monitor or TV, and uses a standard keyboard and mouse.</w:t>
      </w:r>
    </w:p>
    <w:p w:rsidR="0040481F" w:rsidRPr="0040481F" w:rsidRDefault="0040481F" w:rsidP="0040481F">
      <w:pPr>
        <w:widowControl w:val="0"/>
        <w:numPr>
          <w:ilvl w:val="0"/>
          <w:numId w:val="5"/>
        </w:numPr>
        <w:autoSpaceDE w:val="0"/>
        <w:autoSpaceDN w:val="0"/>
        <w:adjustRightInd w:val="0"/>
        <w:spacing w:before="0" w:after="200"/>
        <w:ind w:left="720" w:hanging="360"/>
        <w:rPr>
          <w:rFonts w:ascii="Calibri" w:hAnsi="Calibri" w:cs="Calibri"/>
          <w:sz w:val="24"/>
          <w:szCs w:val="24"/>
          <w:lang w:val="en"/>
        </w:rPr>
      </w:pPr>
      <w:r w:rsidRPr="0040481F">
        <w:rPr>
          <w:rFonts w:ascii="Calibri" w:hAnsi="Calibri" w:cs="Calibri"/>
          <w:sz w:val="24"/>
          <w:szCs w:val="24"/>
          <w:lang w:val="en"/>
        </w:rPr>
        <w:t>A 900MHz quad-core ARM Cortex-A7 CPU &amp; 1GB RAM</w:t>
      </w:r>
    </w:p>
    <w:p w:rsidR="0040481F" w:rsidRPr="0040481F" w:rsidRDefault="0040481F" w:rsidP="0040481F">
      <w:pPr>
        <w:widowControl w:val="0"/>
        <w:numPr>
          <w:ilvl w:val="0"/>
          <w:numId w:val="5"/>
        </w:numPr>
        <w:autoSpaceDE w:val="0"/>
        <w:autoSpaceDN w:val="0"/>
        <w:adjustRightInd w:val="0"/>
        <w:spacing w:before="0" w:after="200"/>
        <w:ind w:left="720" w:hanging="360"/>
        <w:rPr>
          <w:rFonts w:ascii="Calibri" w:hAnsi="Calibri" w:cs="Calibri"/>
          <w:sz w:val="24"/>
          <w:szCs w:val="24"/>
          <w:lang w:val="en"/>
        </w:rPr>
      </w:pPr>
      <w:r w:rsidRPr="0040481F">
        <w:rPr>
          <w:rFonts w:ascii="Calibri" w:hAnsi="Calibri" w:cs="Calibri"/>
          <w:sz w:val="24"/>
          <w:szCs w:val="24"/>
          <w:lang w:val="en"/>
        </w:rPr>
        <w:t>It’s capable of doing everything a desktop computer can do (from browsing the internet t</w:t>
      </w:r>
      <w:r w:rsidR="000165A6">
        <w:rPr>
          <w:rFonts w:ascii="Calibri" w:hAnsi="Calibri" w:cs="Calibri"/>
          <w:sz w:val="24"/>
          <w:szCs w:val="24"/>
          <w:lang w:val="en"/>
        </w:rPr>
        <w:t>o playing high-definition video</w:t>
      </w:r>
      <w:r w:rsidRPr="0040481F">
        <w:rPr>
          <w:rFonts w:ascii="Calibri" w:hAnsi="Calibri" w:cs="Calibri"/>
          <w:sz w:val="24"/>
          <w:szCs w:val="24"/>
          <w:lang w:val="en"/>
        </w:rPr>
        <w:t>)</w:t>
      </w:r>
      <w:r w:rsidR="000165A6">
        <w:rPr>
          <w:rFonts w:ascii="Calibri" w:hAnsi="Calibri" w:cs="Calibri"/>
          <w:sz w:val="24"/>
          <w:szCs w:val="24"/>
          <w:lang w:val="en"/>
        </w:rPr>
        <w:t xml:space="preserve"> </w:t>
      </w:r>
      <w:r w:rsidRPr="0040481F">
        <w:rPr>
          <w:rFonts w:ascii="Calibri" w:hAnsi="Calibri" w:cs="Calibri"/>
          <w:sz w:val="24"/>
          <w:szCs w:val="24"/>
          <w:lang w:val="en"/>
        </w:rPr>
        <w:t xml:space="preserve">in addition with the ability to interact with outside world using its </w:t>
      </w:r>
      <w:r w:rsidR="000165A6">
        <w:rPr>
          <w:rFonts w:ascii="Calibri" w:hAnsi="Calibri" w:cs="Calibri"/>
          <w:sz w:val="24"/>
          <w:szCs w:val="24"/>
          <w:lang w:val="en"/>
        </w:rPr>
        <w:t xml:space="preserve">26 </w:t>
      </w:r>
      <w:r w:rsidRPr="0040481F">
        <w:rPr>
          <w:rFonts w:ascii="Calibri" w:hAnsi="Calibri" w:cs="Calibri"/>
          <w:sz w:val="24"/>
          <w:szCs w:val="24"/>
          <w:lang w:val="en"/>
        </w:rPr>
        <w:t>GPIO pins.</w:t>
      </w:r>
    </w:p>
    <w:p w:rsidR="0040481F" w:rsidRPr="0040481F" w:rsidRDefault="0040481F" w:rsidP="0040481F">
      <w:pPr>
        <w:widowControl w:val="0"/>
        <w:numPr>
          <w:ilvl w:val="0"/>
          <w:numId w:val="5"/>
        </w:numPr>
        <w:autoSpaceDE w:val="0"/>
        <w:autoSpaceDN w:val="0"/>
        <w:adjustRightInd w:val="0"/>
        <w:spacing w:before="0" w:after="200"/>
        <w:ind w:left="720" w:hanging="360"/>
        <w:rPr>
          <w:rFonts w:ascii="Calibri" w:hAnsi="Calibri" w:cs="Calibri"/>
          <w:sz w:val="24"/>
          <w:szCs w:val="24"/>
          <w:lang w:val="en"/>
        </w:rPr>
      </w:pPr>
      <w:r w:rsidRPr="0040481F">
        <w:rPr>
          <w:rFonts w:ascii="Calibri" w:hAnsi="Calibri" w:cs="Calibri"/>
          <w:sz w:val="24"/>
          <w:szCs w:val="24"/>
          <w:lang w:val="en"/>
        </w:rPr>
        <w:t xml:space="preserve">These pins are a physical interface between the Pi and the outside world. </w:t>
      </w:r>
    </w:p>
    <w:p w:rsidR="0040481F" w:rsidRPr="0040481F" w:rsidRDefault="0040481F" w:rsidP="0040481F">
      <w:pPr>
        <w:widowControl w:val="0"/>
        <w:numPr>
          <w:ilvl w:val="0"/>
          <w:numId w:val="5"/>
        </w:numPr>
        <w:autoSpaceDE w:val="0"/>
        <w:autoSpaceDN w:val="0"/>
        <w:adjustRightInd w:val="0"/>
        <w:spacing w:before="0" w:after="200"/>
        <w:ind w:left="720" w:hanging="360"/>
        <w:rPr>
          <w:rFonts w:ascii="Calibri" w:hAnsi="Calibri" w:cs="Calibri"/>
          <w:sz w:val="24"/>
          <w:szCs w:val="24"/>
          <w:lang w:val="en"/>
        </w:rPr>
      </w:pPr>
      <w:r w:rsidRPr="0040481F">
        <w:rPr>
          <w:rFonts w:ascii="Calibri" w:hAnsi="Calibri" w:cs="Calibri"/>
          <w:sz w:val="24"/>
          <w:szCs w:val="24"/>
          <w:lang w:val="en"/>
        </w:rPr>
        <w:t xml:space="preserve">GPIO pins can be thought of as switches that can be turned on or off (input) or that the </w:t>
      </w:r>
      <w:r w:rsidRPr="0040481F">
        <w:rPr>
          <w:rFonts w:ascii="Calibri" w:hAnsi="Calibri" w:cs="Calibri"/>
          <w:sz w:val="24"/>
          <w:szCs w:val="24"/>
          <w:lang w:val="en"/>
        </w:rPr>
        <w:lastRenderedPageBreak/>
        <w:t>Pi can turn on or off (as an output).</w:t>
      </w:r>
    </w:p>
    <w:p w:rsidR="003217B6" w:rsidRDefault="0040481F" w:rsidP="0040481F">
      <w:pPr>
        <w:widowControl w:val="0"/>
        <w:numPr>
          <w:ilvl w:val="0"/>
          <w:numId w:val="5"/>
        </w:numPr>
        <w:autoSpaceDE w:val="0"/>
        <w:autoSpaceDN w:val="0"/>
        <w:adjustRightInd w:val="0"/>
        <w:spacing w:before="0" w:after="200"/>
        <w:ind w:left="720" w:hanging="360"/>
        <w:rPr>
          <w:rFonts w:ascii="Calibri" w:hAnsi="Calibri" w:cs="Calibri"/>
          <w:sz w:val="24"/>
          <w:szCs w:val="24"/>
          <w:lang w:val="en"/>
        </w:rPr>
      </w:pPr>
      <w:r w:rsidRPr="0040481F">
        <w:rPr>
          <w:rFonts w:ascii="Calibri" w:hAnsi="Calibri" w:cs="Calibri"/>
          <w:sz w:val="24"/>
          <w:szCs w:val="24"/>
          <w:lang w:val="en"/>
        </w:rPr>
        <w:t>It</w:t>
      </w:r>
      <w:r w:rsidRPr="0040481F">
        <w:rPr>
          <w:rFonts w:ascii="Calibri" w:hAnsi="Calibri" w:cs="Calibri"/>
          <w:sz w:val="24"/>
          <w:szCs w:val="24"/>
          <w:lang w:val="en"/>
        </w:rPr>
        <w:t xml:space="preserve"> has many hardware ports like HDMI,</w:t>
      </w:r>
      <w:r>
        <w:rPr>
          <w:rFonts w:ascii="Calibri" w:hAnsi="Calibri" w:cs="Calibri"/>
          <w:sz w:val="24"/>
          <w:szCs w:val="24"/>
          <w:lang w:val="en"/>
        </w:rPr>
        <w:t xml:space="preserve"> </w:t>
      </w:r>
      <w:r w:rsidRPr="0040481F">
        <w:rPr>
          <w:rFonts w:ascii="Calibri" w:hAnsi="Calibri" w:cs="Calibri"/>
          <w:sz w:val="24"/>
          <w:szCs w:val="24"/>
          <w:lang w:val="en"/>
        </w:rPr>
        <w:t>display,</w:t>
      </w:r>
      <w:r>
        <w:rPr>
          <w:rFonts w:ascii="Calibri" w:hAnsi="Calibri" w:cs="Calibri"/>
          <w:sz w:val="24"/>
          <w:szCs w:val="24"/>
          <w:lang w:val="en"/>
        </w:rPr>
        <w:t xml:space="preserve"> </w:t>
      </w:r>
      <w:r w:rsidRPr="0040481F">
        <w:rPr>
          <w:rFonts w:ascii="Calibri" w:hAnsi="Calibri" w:cs="Calibri"/>
          <w:sz w:val="24"/>
          <w:szCs w:val="24"/>
          <w:lang w:val="en"/>
        </w:rPr>
        <w:t>Camera,</w:t>
      </w:r>
      <w:r>
        <w:rPr>
          <w:rFonts w:ascii="Calibri" w:hAnsi="Calibri" w:cs="Calibri"/>
          <w:sz w:val="24"/>
          <w:szCs w:val="24"/>
          <w:lang w:val="en"/>
        </w:rPr>
        <w:t xml:space="preserve"> </w:t>
      </w:r>
      <w:r w:rsidRPr="0040481F">
        <w:rPr>
          <w:rFonts w:ascii="Calibri" w:hAnsi="Calibri" w:cs="Calibri"/>
          <w:sz w:val="24"/>
          <w:szCs w:val="24"/>
          <w:lang w:val="en"/>
        </w:rPr>
        <w:t>Ethernet,</w:t>
      </w:r>
      <w:r>
        <w:rPr>
          <w:rFonts w:ascii="Calibri" w:hAnsi="Calibri" w:cs="Calibri"/>
          <w:sz w:val="24"/>
          <w:szCs w:val="24"/>
          <w:lang w:val="en"/>
        </w:rPr>
        <w:t xml:space="preserve"> </w:t>
      </w:r>
      <w:r w:rsidRPr="0040481F">
        <w:rPr>
          <w:rFonts w:ascii="Calibri" w:hAnsi="Calibri" w:cs="Calibri"/>
          <w:sz w:val="24"/>
          <w:szCs w:val="24"/>
          <w:lang w:val="en"/>
        </w:rPr>
        <w:t>micro-SD card slot and has 4 USB ports.</w:t>
      </w:r>
    </w:p>
    <w:p w:rsidR="0040481F" w:rsidRPr="0040481F" w:rsidRDefault="0040481F" w:rsidP="0040481F">
      <w:pPr>
        <w:pStyle w:val="Heading3"/>
        <w:rPr>
          <w:lang w:val="en"/>
        </w:rPr>
      </w:pPr>
      <w:r w:rsidRPr="0040481F">
        <w:rPr>
          <w:lang w:val="en"/>
        </w:rPr>
        <w:t>A</w:t>
      </w:r>
      <w:r>
        <w:rPr>
          <w:lang w:val="en"/>
        </w:rPr>
        <w:t>LPHANUMERIC LCD DISPLAY (16 X 2)</w:t>
      </w:r>
    </w:p>
    <w:p w:rsidR="0040481F" w:rsidRPr="000165A6" w:rsidRDefault="0040481F" w:rsidP="0040481F">
      <w:pPr>
        <w:rPr>
          <w:sz w:val="24"/>
          <w:szCs w:val="24"/>
          <w:lang w:val="en"/>
        </w:rPr>
      </w:pPr>
      <w:r w:rsidRPr="000165A6">
        <w:rPr>
          <w:rFonts w:ascii="Calibri" w:hAnsi="Calibri" w:cs="Calibri"/>
          <w:sz w:val="24"/>
          <w:szCs w:val="24"/>
          <w:lang w:val="en"/>
        </w:rPr>
        <w:t>The 16 x 2 intelligent alphanumeric dot matrix display is capable of displaying 224 different characters and symbols</w:t>
      </w:r>
      <w:r w:rsidRPr="000165A6">
        <w:rPr>
          <w:rFonts w:ascii="Calibri" w:hAnsi="Calibri" w:cs="Calibri"/>
          <w:sz w:val="24"/>
          <w:szCs w:val="24"/>
          <w:lang w:val="en"/>
        </w:rPr>
        <w:t xml:space="preserve"> with a built in controller</w:t>
      </w:r>
      <w:r w:rsidRPr="000165A6">
        <w:rPr>
          <w:rFonts w:ascii="Calibri" w:hAnsi="Calibri" w:cs="Calibri"/>
          <w:sz w:val="24"/>
          <w:szCs w:val="24"/>
          <w:lang w:val="en"/>
        </w:rPr>
        <w:t>.</w:t>
      </w:r>
      <w:r w:rsidRPr="000165A6">
        <w:rPr>
          <w:rFonts w:ascii="Calibri" w:hAnsi="Calibri" w:cs="Calibri"/>
          <w:sz w:val="24"/>
          <w:szCs w:val="24"/>
          <w:lang w:val="en"/>
        </w:rPr>
        <w:t xml:space="preserve"> It has 16 pins, of which 8 are data pins.</w:t>
      </w:r>
    </w:p>
    <w:p w:rsidR="00425558" w:rsidRDefault="00425558" w:rsidP="00425558">
      <w:pPr>
        <w:pStyle w:val="Heading3"/>
      </w:pPr>
      <w:r>
        <w:t>Temperature Sensor (DS18B20)</w:t>
      </w:r>
    </w:p>
    <w:p w:rsidR="00A40E86" w:rsidRDefault="00425558" w:rsidP="00EC7676">
      <w:pPr>
        <w:jc w:val="both"/>
        <w:rPr>
          <w:sz w:val="24"/>
          <w:szCs w:val="24"/>
        </w:rPr>
      </w:pPr>
      <w:r w:rsidRPr="00EC7676">
        <w:rPr>
          <w:sz w:val="24"/>
          <w:szCs w:val="24"/>
        </w:rPr>
        <w:t xml:space="preserve">The temperature sensor </w:t>
      </w:r>
      <w:r w:rsidR="00EC7676" w:rsidRPr="00EC7676">
        <w:rPr>
          <w:sz w:val="24"/>
          <w:szCs w:val="24"/>
        </w:rPr>
        <w:t>DS18B20</w:t>
      </w:r>
      <w:r w:rsidR="00F80AA1" w:rsidRPr="00EC7676">
        <w:rPr>
          <w:sz w:val="24"/>
          <w:szCs w:val="24"/>
        </w:rPr>
        <w:t xml:space="preserve"> has 3 pins- Vcc, Ground and a DQ pin for sending information to/from the DS18B20 over a 1-Wire interface 1 port communication with raspberry pi. The DS18B20 Digital Thermometer provides 9 to 12-bit (configurable) temperature readings which indicate the temperature of the device.</w:t>
      </w:r>
      <w:r w:rsidR="00EC7676" w:rsidRPr="00EC7676">
        <w:rPr>
          <w:sz w:val="24"/>
          <w:szCs w:val="24"/>
        </w:rPr>
        <w:t xml:space="preserve"> It takes a maximum time of 750ms to convert the 12-bit temperature to digital word.</w:t>
      </w:r>
      <w:r w:rsidR="002F7CAB" w:rsidRPr="00EC7676">
        <w:rPr>
          <w:sz w:val="24"/>
          <w:szCs w:val="24"/>
        </w:rPr>
        <w:t xml:space="preserve">  It measures temperatures from -55°C to +125°C. and</w:t>
      </w:r>
      <w:r w:rsidR="00EC7676" w:rsidRPr="00EC7676">
        <w:rPr>
          <w:sz w:val="24"/>
          <w:szCs w:val="24"/>
        </w:rPr>
        <w:t xml:space="preserve"> F</w:t>
      </w:r>
      <w:r w:rsidR="002F7CAB" w:rsidRPr="00EC7676">
        <w:rPr>
          <w:sz w:val="24"/>
          <w:szCs w:val="24"/>
        </w:rPr>
        <w:t>ahrenheit</w:t>
      </w:r>
      <w:r w:rsidR="00EC7676" w:rsidRPr="00EC7676">
        <w:rPr>
          <w:sz w:val="24"/>
          <w:szCs w:val="24"/>
        </w:rPr>
        <w:t xml:space="preserve"> equivalent is -67°F to +257°F</w:t>
      </w:r>
      <w:r w:rsidR="002F7CAB" w:rsidRPr="00EC7676">
        <w:rPr>
          <w:sz w:val="24"/>
          <w:szCs w:val="24"/>
        </w:rPr>
        <w:t>.</w:t>
      </w:r>
      <w:r w:rsidR="00EC7676" w:rsidRPr="00EC7676">
        <w:rPr>
          <w:sz w:val="24"/>
          <w:szCs w:val="24"/>
        </w:rPr>
        <w:t>The resolution of the DS18B20 is configurable (9, 10, 11, or 12 bits), with 12-bit readings the factory default state. This equates to a temperature resolution of 0.5°C, 0.25°C, 0.125°C, or 0.0625°C.</w:t>
      </w:r>
      <w:r w:rsidR="00A40E86">
        <w:rPr>
          <w:sz w:val="24"/>
          <w:szCs w:val="24"/>
        </w:rPr>
        <w:t xml:space="preserve"> The sequential 12 bits provide temperature reading to the raspberry pi which is then sent to the LCD display after every second. When the smoke sensor detects smoke and temperature in the room goes above the set threshold, an alert is created.</w:t>
      </w:r>
    </w:p>
    <w:p w:rsidR="000060FB" w:rsidRDefault="000060FB" w:rsidP="000060FB">
      <w:pPr>
        <w:pStyle w:val="Heading3"/>
      </w:pPr>
      <w:r>
        <w:t>Smoke sensor (MQ2)</w:t>
      </w:r>
    </w:p>
    <w:p w:rsidR="00EC7676" w:rsidRPr="00EC7676" w:rsidRDefault="000060FB" w:rsidP="000060FB">
      <w:pPr>
        <w:jc w:val="both"/>
        <w:rPr>
          <w:sz w:val="24"/>
          <w:szCs w:val="24"/>
        </w:rPr>
      </w:pPr>
      <w:r>
        <w:rPr>
          <w:sz w:val="24"/>
          <w:szCs w:val="24"/>
        </w:rPr>
        <w:t>MQ2 is a</w:t>
      </w:r>
      <w:r w:rsidRPr="000060FB">
        <w:rPr>
          <w:sz w:val="24"/>
          <w:szCs w:val="24"/>
        </w:rPr>
        <w:t xml:space="preserve"> Domestic and Industrial gas leakage</w:t>
      </w:r>
      <w:r>
        <w:rPr>
          <w:sz w:val="24"/>
          <w:szCs w:val="24"/>
        </w:rPr>
        <w:t xml:space="preserve"> detector</w:t>
      </w:r>
      <w:r w:rsidRPr="000060FB">
        <w:rPr>
          <w:sz w:val="24"/>
          <w:szCs w:val="24"/>
        </w:rPr>
        <w:t xml:space="preserve">. Features like good sensitivity to combustible gas in wide range, long life and low cost make it the best option. </w:t>
      </w:r>
      <w:r w:rsidRPr="000060FB">
        <w:rPr>
          <w:sz w:val="24"/>
          <w:szCs w:val="24"/>
        </w:rPr>
        <w:t>The sensitive material of MQ-2</w:t>
      </w:r>
      <w:r>
        <w:rPr>
          <w:sz w:val="24"/>
          <w:szCs w:val="24"/>
        </w:rPr>
        <w:t xml:space="preserve"> gas sensor is SnO2, which has </w:t>
      </w:r>
      <w:r w:rsidRPr="000060FB">
        <w:rPr>
          <w:sz w:val="24"/>
          <w:szCs w:val="24"/>
        </w:rPr>
        <w:t>lower conductivity in clean air. But when the</w:t>
      </w:r>
      <w:r>
        <w:rPr>
          <w:sz w:val="24"/>
          <w:szCs w:val="24"/>
        </w:rPr>
        <w:t xml:space="preserve"> combustible gas or smoke exist</w:t>
      </w:r>
      <w:r w:rsidRPr="000060FB">
        <w:rPr>
          <w:sz w:val="24"/>
          <w:szCs w:val="24"/>
        </w:rPr>
        <w:t xml:space="preserve">, the </w:t>
      </w:r>
      <w:r>
        <w:rPr>
          <w:sz w:val="24"/>
          <w:szCs w:val="24"/>
        </w:rPr>
        <w:t xml:space="preserve">conductivity of the SnO2 rises </w:t>
      </w:r>
      <w:r w:rsidRPr="000060FB">
        <w:rPr>
          <w:sz w:val="24"/>
          <w:szCs w:val="24"/>
        </w:rPr>
        <w:t>w</w:t>
      </w:r>
      <w:r>
        <w:rPr>
          <w:sz w:val="24"/>
          <w:szCs w:val="24"/>
        </w:rPr>
        <w:t>ith rise in gas concentration</w:t>
      </w:r>
      <w:r w:rsidRPr="000060FB">
        <w:rPr>
          <w:sz w:val="24"/>
          <w:szCs w:val="24"/>
        </w:rPr>
        <w:t>. Change in the conductivity corresponds to</w:t>
      </w:r>
      <w:r>
        <w:rPr>
          <w:sz w:val="24"/>
          <w:szCs w:val="24"/>
        </w:rPr>
        <w:t xml:space="preserve"> change in output voltage level</w:t>
      </w:r>
      <w:r w:rsidRPr="000060FB">
        <w:rPr>
          <w:sz w:val="24"/>
          <w:szCs w:val="24"/>
        </w:rPr>
        <w:t>.</w:t>
      </w:r>
      <w:r>
        <w:rPr>
          <w:sz w:val="24"/>
          <w:szCs w:val="24"/>
        </w:rPr>
        <w:t xml:space="preserve"> </w:t>
      </w:r>
      <w:r w:rsidRPr="000060FB">
        <w:rPr>
          <w:sz w:val="24"/>
          <w:szCs w:val="24"/>
        </w:rPr>
        <w:t>The MQ-2 smoke sensor reports smoke by the voltage level that it outputs. More the</w:t>
      </w:r>
      <w:r>
        <w:rPr>
          <w:sz w:val="24"/>
          <w:szCs w:val="24"/>
        </w:rPr>
        <w:t xml:space="preserve"> concentration of smoke present</w:t>
      </w:r>
      <w:r w:rsidRPr="000060FB">
        <w:rPr>
          <w:sz w:val="24"/>
          <w:szCs w:val="24"/>
        </w:rPr>
        <w:t>, greater the voltage it outputs. There is also inbuilt analog to digita</w:t>
      </w:r>
      <w:r>
        <w:rPr>
          <w:sz w:val="24"/>
          <w:szCs w:val="24"/>
        </w:rPr>
        <w:t xml:space="preserve">l converter in the smoke sensor. </w:t>
      </w:r>
      <w:r w:rsidRPr="000060FB">
        <w:rPr>
          <w:sz w:val="24"/>
          <w:szCs w:val="24"/>
        </w:rPr>
        <w:t xml:space="preserve">The MQ-2 also has a built-in potentiometer to </w:t>
      </w:r>
      <w:r w:rsidR="00960B66">
        <w:rPr>
          <w:sz w:val="24"/>
          <w:szCs w:val="24"/>
        </w:rPr>
        <w:t>adjust the sensitivity to smoke</w:t>
      </w:r>
      <w:r w:rsidRPr="000060FB">
        <w:rPr>
          <w:sz w:val="24"/>
          <w:szCs w:val="24"/>
        </w:rPr>
        <w:t>. The range of concentration of smoke it c</w:t>
      </w:r>
      <w:r>
        <w:rPr>
          <w:sz w:val="24"/>
          <w:szCs w:val="24"/>
        </w:rPr>
        <w:t xml:space="preserve">an detect is 200ppm-10000ppm. </w:t>
      </w:r>
    </w:p>
    <w:p w:rsidR="007B00A7" w:rsidRDefault="003A2F0E" w:rsidP="00EC7676">
      <w:pPr>
        <w:pStyle w:val="Heading1"/>
      </w:pPr>
      <w:bookmarkStart w:id="0" w:name="_Toc315875747"/>
      <w:bookmarkStart w:id="1" w:name="_Toc316914653"/>
      <w:bookmarkStart w:id="2" w:name="_Toc316916023"/>
      <w:bookmarkStart w:id="3" w:name="_Toc316919856"/>
      <w:bookmarkStart w:id="4" w:name="_Toc318188231"/>
      <w:bookmarkStart w:id="5" w:name="_Toc318188331"/>
      <w:bookmarkStart w:id="6" w:name="_Toc318189316"/>
      <w:bookmarkStart w:id="7" w:name="_Toc321147015"/>
      <w:bookmarkStart w:id="8" w:name="_Toc321147153"/>
      <w:r>
        <w:t>Bibliography</w:t>
      </w:r>
      <w:bookmarkEnd w:id="0"/>
      <w:bookmarkEnd w:id="1"/>
      <w:bookmarkEnd w:id="2"/>
      <w:bookmarkEnd w:id="3"/>
      <w:bookmarkEnd w:id="4"/>
      <w:bookmarkEnd w:id="5"/>
      <w:bookmarkEnd w:id="6"/>
      <w:bookmarkEnd w:id="7"/>
      <w:bookmarkEnd w:id="8"/>
    </w:p>
    <w:p w:rsidR="0040481F" w:rsidRDefault="0040481F" w:rsidP="007E2EB7">
      <w:pPr>
        <w:pStyle w:val="ListParagraph"/>
        <w:numPr>
          <w:ilvl w:val="0"/>
          <w:numId w:val="4"/>
        </w:numPr>
      </w:pPr>
      <w:r>
        <w:t>Raspberrypi.org</w:t>
      </w:r>
    </w:p>
    <w:p w:rsidR="007E2EB7" w:rsidRDefault="007E2EB7" w:rsidP="007E2EB7">
      <w:pPr>
        <w:pStyle w:val="ListParagraph"/>
        <w:numPr>
          <w:ilvl w:val="0"/>
          <w:numId w:val="4"/>
        </w:numPr>
      </w:pPr>
      <w:r>
        <w:t>Dallas semi-conductor DS18B20 datasheet</w:t>
      </w:r>
    </w:p>
    <w:p w:rsidR="002B7427" w:rsidRDefault="007E2EB7" w:rsidP="007E2EB7">
      <w:pPr>
        <w:pStyle w:val="ListParagraph"/>
        <w:numPr>
          <w:ilvl w:val="0"/>
          <w:numId w:val="4"/>
        </w:numPr>
      </w:pPr>
      <w:r>
        <w:t xml:space="preserve">Adafruit online tutorial for raspberry pi and DSB18B20 interfacing </w:t>
      </w:r>
    </w:p>
    <w:p w:rsidR="002B7427" w:rsidRDefault="00233D00" w:rsidP="001F3DD8">
      <w:pPr>
        <w:pStyle w:val="ListParagraph"/>
        <w:numPr>
          <w:ilvl w:val="0"/>
          <w:numId w:val="4"/>
        </w:numPr>
      </w:pPr>
      <w:r>
        <w:t>MQ2 sensor datasheet</w:t>
      </w:r>
      <w:bookmarkStart w:id="9" w:name="_GoBack"/>
      <w:bookmarkEnd w:id="9"/>
    </w:p>
    <w:sectPr w:rsidR="002B7427" w:rsidSect="008778E1">
      <w:footerReference w:type="default" r:id="rId15"/>
      <w:pgSz w:w="12240" w:h="15840"/>
      <w:pgMar w:top="1440" w:right="1440" w:bottom="144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4C14" w:rsidRDefault="00D94C14">
      <w:pPr>
        <w:spacing w:line="240" w:lineRule="auto"/>
      </w:pPr>
      <w:r>
        <w:separator/>
      </w:r>
    </w:p>
  </w:endnote>
  <w:endnote w:type="continuationSeparator" w:id="0">
    <w:p w:rsidR="00D94C14" w:rsidRDefault="00D94C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0A7" w:rsidRDefault="003A2F0E">
    <w:pPr>
      <w:pStyle w:val="Footer"/>
    </w:pPr>
    <w:r>
      <w:rPr>
        <w:noProof/>
        <w:lang w:eastAsia="en-US"/>
      </w:rPr>
      <mc:AlternateContent>
        <mc:Choice Requires="wps">
          <w:drawing>
            <wp:inline distT="0" distB="0" distL="0" distR="0">
              <wp:extent cx="347472" cy="347472"/>
              <wp:effectExtent l="0" t="0" r="0" b="0"/>
              <wp:docPr id="5"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47472" cy="347472"/>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B00A7" w:rsidRDefault="003A2F0E">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1F3DD8">
                            <w:rPr>
                              <w:rStyle w:val="PageNumber"/>
                              <w:noProof/>
                            </w:rPr>
                            <w:t>2</w:t>
                          </w:r>
                          <w:r>
                            <w:rPr>
                              <w:rStyle w:val="PageNumber"/>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oval id="Oval 5" o:spid="_x0000_s1028" style="width:27.35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" fillcolor="#f9b639 [3207]" stroked="f" strokeweight="1pt">
              <v:stroke joinstyle="miter"/>
              <v:path arrowok="t"/>
              <o:lock v:ext="edit" aspectratio="t"/>
              <v:textbox inset="0,0,0,0">
                <w:txbxContent>
                  <w:p w:rsidR="007B00A7" w:rsidRDefault="003A2F0E">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1F3DD8">
                      <w:rPr>
                        <w:rStyle w:val="PageNumber"/>
                        <w:noProof/>
                      </w:rPr>
                      <w:t>2</w:t>
                    </w:r>
                    <w:r>
                      <w:rPr>
                        <w:rStyle w:val="PageNumber"/>
                      </w:rPr>
                      <w:fldChar w:fldCharType="end"/>
                    </w:r>
                  </w:p>
                </w:txbxContent>
              </v:textbox>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4C14" w:rsidRDefault="00D94C14">
      <w:pPr>
        <w:spacing w:line="240" w:lineRule="auto"/>
      </w:pPr>
      <w:r>
        <w:separator/>
      </w:r>
    </w:p>
  </w:footnote>
  <w:footnote w:type="continuationSeparator" w:id="0">
    <w:p w:rsidR="00D94C14" w:rsidRDefault="00D94C1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972E5F8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abstractNum w:abstractNumId="2" w15:restartNumberingAfterBreak="0">
    <w:nsid w:val="FFFFFFFE"/>
    <w:multiLevelType w:val="singleLevel"/>
    <w:tmpl w:val="3C805E94"/>
    <w:lvl w:ilvl="0">
      <w:numFmt w:val="bullet"/>
      <w:lvlText w:val="*"/>
      <w:lvlJc w:val="left"/>
    </w:lvl>
  </w:abstractNum>
  <w:abstractNum w:abstractNumId="3" w15:restartNumberingAfterBreak="0">
    <w:nsid w:val="561654CA"/>
    <w:multiLevelType w:val="hybridMultilevel"/>
    <w:tmpl w:val="3816E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0"/>
  </w:num>
  <w:num w:numId="4">
    <w:abstractNumId w:val="3"/>
  </w:num>
  <w:num w:numId="5">
    <w:abstractNumId w:val="2"/>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284"/>
    <w:rsid w:val="000060FB"/>
    <w:rsid w:val="000165A6"/>
    <w:rsid w:val="001B220D"/>
    <w:rsid w:val="001F3DD8"/>
    <w:rsid w:val="00233D00"/>
    <w:rsid w:val="002B7427"/>
    <w:rsid w:val="002E7839"/>
    <w:rsid w:val="002F7CAB"/>
    <w:rsid w:val="003217B6"/>
    <w:rsid w:val="00366EA3"/>
    <w:rsid w:val="003A2F0E"/>
    <w:rsid w:val="003E0F9A"/>
    <w:rsid w:val="00401FD3"/>
    <w:rsid w:val="0040481F"/>
    <w:rsid w:val="00425558"/>
    <w:rsid w:val="0044258C"/>
    <w:rsid w:val="00642BD6"/>
    <w:rsid w:val="007521AE"/>
    <w:rsid w:val="007B00A7"/>
    <w:rsid w:val="007E2EB7"/>
    <w:rsid w:val="008778E1"/>
    <w:rsid w:val="008F50E9"/>
    <w:rsid w:val="00906C1E"/>
    <w:rsid w:val="00960B66"/>
    <w:rsid w:val="009D6D7B"/>
    <w:rsid w:val="00A40E86"/>
    <w:rsid w:val="00AA6737"/>
    <w:rsid w:val="00BA4284"/>
    <w:rsid w:val="00C022DF"/>
    <w:rsid w:val="00D94C14"/>
    <w:rsid w:val="00DA6AFF"/>
    <w:rsid w:val="00EC7676"/>
    <w:rsid w:val="00F80AA1"/>
    <w:rsid w:val="00FB7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C456C890-7617-4E87-BC20-3BAFB948F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lang w:val="en-US" w:eastAsia="ja-JP" w:bidi="ar-SA"/>
      </w:rPr>
    </w:rPrDefault>
    <w:pPrDefault>
      <w:pPr>
        <w:spacing w:before="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60" w:line="240" w:lineRule="auto"/>
      <w:outlineLvl w:val="0"/>
    </w:pPr>
    <w:rPr>
      <w:rFonts w:asciiTheme="majorHAnsi" w:eastAsiaTheme="majorEastAsia" w:hAnsiTheme="majorHAnsi" w:cstheme="majorBidi"/>
      <w:b/>
      <w:bCs/>
      <w:caps/>
      <w:color w:val="FFFFFF" w:themeColor="background1"/>
      <w:sz w:val="22"/>
      <w:szCs w:val="22"/>
    </w:rPr>
  </w:style>
  <w:style w:type="paragraph" w:styleId="Heading2">
    <w:name w:val="heading 2"/>
    <w:basedOn w:val="Normal"/>
    <w:next w:val="Normal"/>
    <w:link w:val="Heading2Char"/>
    <w:uiPriority w:val="1"/>
    <w:unhideWhenUsed/>
    <w:qFormat/>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40" w:after="240" w:line="240" w:lineRule="auto"/>
      <w:outlineLvl w:val="1"/>
    </w:pPr>
    <w:rPr>
      <w:caps/>
      <w:sz w:val="22"/>
      <w:szCs w:val="22"/>
    </w:rPr>
  </w:style>
  <w:style w:type="paragraph" w:styleId="Heading3">
    <w:name w:val="heading 3"/>
    <w:basedOn w:val="Normal"/>
    <w:next w:val="Normal"/>
    <w:link w:val="Heading3Char"/>
    <w:uiPriority w:val="1"/>
    <w:unhideWhenUsed/>
    <w:qFormat/>
    <w:pPr>
      <w:keepNext/>
      <w:keepLines/>
      <w:pBdr>
        <w:top w:val="single" w:sz="8" w:space="1" w:color="F1D7E0" w:themeColor="accent2"/>
        <w:left w:val="single" w:sz="8" w:space="4" w:color="F1D7E0" w:themeColor="accent2"/>
      </w:pBdr>
      <w:spacing w:before="240" w:after="60" w:line="240" w:lineRule="auto"/>
      <w:outlineLvl w:val="2"/>
    </w:pPr>
    <w:rPr>
      <w:caps/>
      <w:color w:val="5A1E34" w:themeColor="accent1"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before="0" w:line="240" w:lineRule="auto"/>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kern w:val="28"/>
      <w:sz w:val="72"/>
      <w:szCs w:val="72"/>
    </w:rPr>
  </w:style>
  <w:style w:type="paragraph" w:customStyle="1" w:styleId="ContactInfo">
    <w:name w:val="Contact Info"/>
    <w:basedOn w:val="Normal"/>
    <w:qFormat/>
    <w:pPr>
      <w:spacing w:before="0" w:line="300" w:lineRule="auto"/>
    </w:pPr>
    <w:rPr>
      <w:sz w:val="28"/>
      <w:szCs w:val="28"/>
    </w:rPr>
  </w:style>
  <w:style w:type="paragraph" w:styleId="BodyText">
    <w:name w:val="Body Text"/>
    <w:basedOn w:val="Normal"/>
    <w:link w:val="BodyTextChar"/>
    <w:uiPriority w:val="99"/>
    <w:unhideWhenUsed/>
    <w:pPr>
      <w:spacing w:before="0" w:line="240" w:lineRule="auto"/>
      <w:jc w:val="center"/>
    </w:pPr>
    <w:rPr>
      <w:color w:val="FFFFFF" w:themeColor="background1"/>
    </w:rPr>
  </w:style>
  <w:style w:type="character" w:customStyle="1" w:styleId="BodyTextChar">
    <w:name w:val="Body Text Char"/>
    <w:basedOn w:val="DefaultParagraphFont"/>
    <w:link w:val="BodyText"/>
    <w:uiPriority w:val="99"/>
    <w:rPr>
      <w:color w:val="FFFFFF" w:themeColor="background1"/>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0" w:line="240" w:lineRule="auto"/>
      <w:ind w:left="-720"/>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unhideWhenUsed/>
    <w:rPr>
      <w:b/>
      <w:bCs/>
      <w:sz w:val="28"/>
      <w:szCs w:val="28"/>
    </w:rPr>
  </w:style>
  <w:style w:type="character" w:customStyle="1" w:styleId="Heading1Char">
    <w:name w:val="Heading 1 Char"/>
    <w:basedOn w:val="DefaultParagraphFont"/>
    <w:link w:val="Heading1"/>
    <w:uiPriority w:val="1"/>
    <w:rPr>
      <w:rFonts w:asciiTheme="majorHAnsi" w:eastAsiaTheme="majorEastAsia" w:hAnsiTheme="majorHAnsi" w:cstheme="majorBidi"/>
      <w:b/>
      <w:bCs/>
      <w:caps/>
      <w:color w:val="FFFFFF" w:themeColor="background1"/>
      <w:sz w:val="22"/>
      <w:szCs w:val="22"/>
      <w:shd w:val="clear" w:color="auto" w:fill="B53D68" w:themeFill="accent1"/>
    </w:rPr>
  </w:style>
  <w:style w:type="character" w:customStyle="1" w:styleId="Heading2Char">
    <w:name w:val="Heading 2 Char"/>
    <w:basedOn w:val="DefaultParagraphFont"/>
    <w:link w:val="Heading2"/>
    <w:uiPriority w:val="1"/>
    <w:rPr>
      <w:caps/>
      <w:sz w:val="22"/>
      <w:szCs w:val="22"/>
      <w:shd w:val="clear" w:color="auto" w:fill="F1D7E0" w:themeFill="accent2"/>
    </w:rPr>
  </w:style>
  <w:style w:type="paragraph" w:styleId="ListBullet">
    <w:name w:val="List Bullet"/>
    <w:basedOn w:val="Normal"/>
    <w:uiPriority w:val="1"/>
    <w:qFormat/>
    <w:pPr>
      <w:numPr>
        <w:numId w:val="1"/>
      </w:numPr>
      <w:spacing w:before="120" w:line="264" w:lineRule="auto"/>
    </w:pPr>
    <w:rPr>
      <w:color w:val="505050" w:themeColor="text2"/>
    </w:rPr>
  </w:style>
  <w:style w:type="character" w:customStyle="1" w:styleId="Heading3Char">
    <w:name w:val="Heading 3 Char"/>
    <w:basedOn w:val="DefaultParagraphFont"/>
    <w:link w:val="Heading3"/>
    <w:uiPriority w:val="1"/>
    <w:rPr>
      <w:caps/>
      <w:color w:val="5A1E34" w:themeColor="accent1" w:themeShade="80"/>
      <w:sz w:val="22"/>
      <w:szCs w:val="22"/>
    </w:rPr>
  </w:style>
  <w:style w:type="paragraph" w:styleId="Quote">
    <w:name w:val="Quote"/>
    <w:basedOn w:val="Normal"/>
    <w:next w:val="Normal"/>
    <w:link w:val="QuoteChar"/>
    <w:uiPriority w:val="2"/>
    <w:qFormat/>
    <w:pPr>
      <w:pBdr>
        <w:top w:val="single" w:sz="8" w:space="8" w:color="A93B61" w:themeColor="accent2" w:themeShade="80"/>
        <w:left w:val="single" w:sz="8" w:space="8" w:color="A93B61" w:themeColor="accent2" w:themeShade="80"/>
      </w:pBdr>
      <w:spacing w:after="80"/>
      <w:ind w:left="1440" w:right="1440"/>
    </w:pPr>
    <w:rPr>
      <w:i/>
      <w:iCs/>
      <w:color w:val="A93B61" w:themeColor="accent2" w:themeShade="80"/>
    </w:rPr>
  </w:style>
  <w:style w:type="character" w:customStyle="1" w:styleId="QuoteChar">
    <w:name w:val="Quote Char"/>
    <w:basedOn w:val="DefaultParagraphFont"/>
    <w:link w:val="Quote"/>
    <w:uiPriority w:val="2"/>
    <w:rPr>
      <w:i/>
      <w:iCs/>
      <w:color w:val="A93B61" w:themeColor="accent2" w:themeShade="80"/>
    </w:rPr>
  </w:style>
  <w:style w:type="paragraph" w:styleId="TOCHeading">
    <w:name w:val="TOC Heading"/>
    <w:basedOn w:val="Heading1"/>
    <w:next w:val="Normal"/>
    <w:uiPriority w:val="39"/>
    <w:semiHidden/>
    <w:unhideWhenUsed/>
    <w:qFormat/>
    <w:pPr>
      <w:spacing w:before="240"/>
      <w:outlineLvl w:val="9"/>
    </w:pPr>
  </w:style>
  <w:style w:type="character" w:styleId="Hyperlink">
    <w:name w:val="Hyperlink"/>
    <w:basedOn w:val="DefaultParagraphFont"/>
    <w:uiPriority w:val="99"/>
    <w:unhideWhenUsed/>
    <w:rsid w:val="002B7427"/>
    <w:rPr>
      <w:color w:val="872D4E" w:themeColor="hyperlink"/>
      <w:u w:val="single"/>
    </w:rPr>
  </w:style>
  <w:style w:type="paragraph" w:styleId="ListParagraph">
    <w:name w:val="List Paragraph"/>
    <w:basedOn w:val="Normal"/>
    <w:uiPriority w:val="34"/>
    <w:unhideWhenUsed/>
    <w:qFormat/>
    <w:rsid w:val="007E2EB7"/>
    <w:pPr>
      <w:ind w:left="720"/>
      <w:contextualSpacing/>
    </w:pPr>
  </w:style>
  <w:style w:type="paragraph" w:styleId="ListNumber">
    <w:name w:val="List Number"/>
    <w:basedOn w:val="Normal"/>
    <w:uiPriority w:val="2"/>
    <w:qFormat/>
    <w:rsid w:val="003217B6"/>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image" Target="media/image1.jpeg"/><Relationship Id="rId14" Type="http://schemas.microsoft.com/office/2007/relationships/diagramDrawing" Target="diagrams/drawing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ubham\AppData\Roaming\Microsoft\Templates\Student%20report.dotx" TargetMode="External"/></Relationships>
</file>

<file path=word/diagrams/_rels/data1.xml.rels><?xml version="1.0" encoding="UTF-8" standalone="yes"?>
<Relationships xmlns="http://schemas.openxmlformats.org/package/2006/relationships"><Relationship Id="rId1" Type="http://schemas.openxmlformats.org/officeDocument/2006/relationships/image" Target="../media/image2.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350559-3A61-4630-AE8B-C1AC8A2C3D04}" type="doc">
      <dgm:prSet loTypeId="urn:microsoft.com/office/officeart/2005/8/layout/radial2" loCatId="relationship" qsTypeId="urn:microsoft.com/office/officeart/2005/8/quickstyle/simple1" qsCatId="simple" csTypeId="urn:microsoft.com/office/officeart/2005/8/colors/colorful1" csCatId="colorful" phldr="1"/>
      <dgm:spPr/>
      <dgm:t>
        <a:bodyPr/>
        <a:lstStyle/>
        <a:p>
          <a:endParaRPr lang="en-US"/>
        </a:p>
      </dgm:t>
    </dgm:pt>
    <dgm:pt modelId="{CE37C643-7D78-43E6-BDD4-813FAF752A02}">
      <dgm:prSet phldrT="[Text]"/>
      <dgm:spPr/>
      <dgm:t>
        <a:bodyPr/>
        <a:lstStyle/>
        <a:p>
          <a:r>
            <a:rPr lang="en-US"/>
            <a:t>Smoke Sensor</a:t>
          </a:r>
        </a:p>
      </dgm:t>
    </dgm:pt>
    <dgm:pt modelId="{5BC92069-B84B-4E3D-BD94-0B904EAD4F2F}" type="parTrans" cxnId="{92793109-2B76-46EA-957E-3141E34A8419}">
      <dgm:prSet/>
      <dgm:spPr/>
      <dgm:t>
        <a:bodyPr/>
        <a:lstStyle/>
        <a:p>
          <a:endParaRPr lang="en-US"/>
        </a:p>
      </dgm:t>
    </dgm:pt>
    <dgm:pt modelId="{120952ED-64DB-4F0B-A5BB-4A2BCE891403}" type="sibTrans" cxnId="{92793109-2B76-46EA-957E-3141E34A8419}">
      <dgm:prSet/>
      <dgm:spPr/>
      <dgm:t>
        <a:bodyPr/>
        <a:lstStyle/>
        <a:p>
          <a:endParaRPr lang="en-US"/>
        </a:p>
      </dgm:t>
    </dgm:pt>
    <dgm:pt modelId="{38C8CAB6-A418-4725-8718-56DF8F2953B4}">
      <dgm:prSet phldrT="[Text]"/>
      <dgm:spPr/>
      <dgm:t>
        <a:bodyPr/>
        <a:lstStyle/>
        <a:p>
          <a:r>
            <a:rPr lang="en-US"/>
            <a:t>Detect if smoke level goes above a limit and then provide high signal to raspberry pi</a:t>
          </a:r>
        </a:p>
      </dgm:t>
    </dgm:pt>
    <dgm:pt modelId="{5976FE5F-25BD-4B37-8EB6-F4110EA9B9D0}" type="parTrans" cxnId="{8EF58436-0C35-4679-B7BE-7006DC9C84A4}">
      <dgm:prSet/>
      <dgm:spPr/>
      <dgm:t>
        <a:bodyPr/>
        <a:lstStyle/>
        <a:p>
          <a:endParaRPr lang="en-US"/>
        </a:p>
      </dgm:t>
    </dgm:pt>
    <dgm:pt modelId="{DC301065-3824-40FD-98B2-C195B9C6546C}" type="sibTrans" cxnId="{8EF58436-0C35-4679-B7BE-7006DC9C84A4}">
      <dgm:prSet/>
      <dgm:spPr/>
      <dgm:t>
        <a:bodyPr/>
        <a:lstStyle/>
        <a:p>
          <a:endParaRPr lang="en-US"/>
        </a:p>
      </dgm:t>
    </dgm:pt>
    <dgm:pt modelId="{41A8389E-803B-4215-92AD-70CC5545D318}">
      <dgm:prSet phldrT="[Text]"/>
      <dgm:spPr/>
      <dgm:t>
        <a:bodyPr/>
        <a:lstStyle/>
        <a:p>
          <a:r>
            <a:rPr lang="en-US"/>
            <a:t>Temperatue Sensor</a:t>
          </a:r>
        </a:p>
      </dgm:t>
    </dgm:pt>
    <dgm:pt modelId="{A9A8DE2C-CD73-4915-8A97-FA63A4A9F820}" type="parTrans" cxnId="{F14FFE4C-CF64-48AC-BF06-223D525B2BAF}">
      <dgm:prSet/>
      <dgm:spPr/>
      <dgm:t>
        <a:bodyPr/>
        <a:lstStyle/>
        <a:p>
          <a:endParaRPr lang="en-US"/>
        </a:p>
      </dgm:t>
    </dgm:pt>
    <dgm:pt modelId="{E368A3A3-C7D8-4B27-A5B8-53EA80E14290}" type="sibTrans" cxnId="{F14FFE4C-CF64-48AC-BF06-223D525B2BAF}">
      <dgm:prSet/>
      <dgm:spPr/>
      <dgm:t>
        <a:bodyPr/>
        <a:lstStyle/>
        <a:p>
          <a:endParaRPr lang="en-US"/>
        </a:p>
      </dgm:t>
    </dgm:pt>
    <dgm:pt modelId="{73FE92D9-9556-4F1B-B03F-8B3BC4240587}">
      <dgm:prSet phldrT="[Text]"/>
      <dgm:spPr/>
      <dgm:t>
        <a:bodyPr/>
        <a:lstStyle/>
        <a:p>
          <a:r>
            <a:rPr lang="en-US"/>
            <a:t>Measure temperature and give digital values to raspberry pi</a:t>
          </a:r>
        </a:p>
      </dgm:t>
    </dgm:pt>
    <dgm:pt modelId="{52456813-C2AE-481B-9F64-AFD7E56EBDE4}" type="parTrans" cxnId="{8A7089D3-6C9C-4628-BE48-1745D19C1DAD}">
      <dgm:prSet/>
      <dgm:spPr/>
      <dgm:t>
        <a:bodyPr/>
        <a:lstStyle/>
        <a:p>
          <a:endParaRPr lang="en-US"/>
        </a:p>
      </dgm:t>
    </dgm:pt>
    <dgm:pt modelId="{D849C0E4-3A3C-4F19-A094-1EEB330D6174}" type="sibTrans" cxnId="{8A7089D3-6C9C-4628-BE48-1745D19C1DAD}">
      <dgm:prSet/>
      <dgm:spPr/>
      <dgm:t>
        <a:bodyPr/>
        <a:lstStyle/>
        <a:p>
          <a:endParaRPr lang="en-US"/>
        </a:p>
      </dgm:t>
    </dgm:pt>
    <dgm:pt modelId="{AC3D3728-A706-4DBA-A46F-462AA2BFFEDF}">
      <dgm:prSet phldrT="[Text]"/>
      <dgm:spPr/>
      <dgm:t>
        <a:bodyPr/>
        <a:lstStyle/>
        <a:p>
          <a:r>
            <a:rPr lang="en-US"/>
            <a:t>LCD Screen</a:t>
          </a:r>
        </a:p>
      </dgm:t>
    </dgm:pt>
    <dgm:pt modelId="{AE12B2D0-C438-4553-BDC2-332CB0EA2940}" type="parTrans" cxnId="{39273767-3B03-49DB-84E0-B5EDDAF7A6CA}">
      <dgm:prSet/>
      <dgm:spPr/>
      <dgm:t>
        <a:bodyPr/>
        <a:lstStyle/>
        <a:p>
          <a:endParaRPr lang="en-US"/>
        </a:p>
      </dgm:t>
    </dgm:pt>
    <dgm:pt modelId="{3185F7CE-52F1-455E-B346-690BDCB008CF}" type="sibTrans" cxnId="{39273767-3B03-49DB-84E0-B5EDDAF7A6CA}">
      <dgm:prSet/>
      <dgm:spPr/>
      <dgm:t>
        <a:bodyPr/>
        <a:lstStyle/>
        <a:p>
          <a:endParaRPr lang="en-US"/>
        </a:p>
      </dgm:t>
    </dgm:pt>
    <dgm:pt modelId="{A49318C2-AA82-4005-8BDF-A295AB9115FF}">
      <dgm:prSet phldrT="[Text]"/>
      <dgm:spPr/>
      <dgm:t>
        <a:bodyPr/>
        <a:lstStyle/>
        <a:p>
          <a:r>
            <a:rPr lang="en-US"/>
            <a:t>Display time and temperature from the readings of temperature sensor</a:t>
          </a:r>
        </a:p>
      </dgm:t>
    </dgm:pt>
    <dgm:pt modelId="{CFC1C46E-CFA6-439F-820F-05CE24284CE6}" type="parTrans" cxnId="{199D6E87-0605-4B0F-97B8-4A2C03AE422B}">
      <dgm:prSet/>
      <dgm:spPr/>
      <dgm:t>
        <a:bodyPr/>
        <a:lstStyle/>
        <a:p>
          <a:endParaRPr lang="en-US"/>
        </a:p>
      </dgm:t>
    </dgm:pt>
    <dgm:pt modelId="{0A8BBD72-9659-41DA-85DB-20D47F79A4F9}" type="sibTrans" cxnId="{199D6E87-0605-4B0F-97B8-4A2C03AE422B}">
      <dgm:prSet/>
      <dgm:spPr/>
      <dgm:t>
        <a:bodyPr/>
        <a:lstStyle/>
        <a:p>
          <a:endParaRPr lang="en-US"/>
        </a:p>
      </dgm:t>
    </dgm:pt>
    <dgm:pt modelId="{4C27F2D4-A1EB-4F44-AB6A-2E0126F4E406}">
      <dgm:prSet phldrT="[Text]"/>
      <dgm:spPr/>
      <dgm:t>
        <a:bodyPr/>
        <a:lstStyle/>
        <a:p>
          <a:r>
            <a:rPr lang="en-US"/>
            <a:t>raspberry pi sends an alert sms  </a:t>
          </a:r>
        </a:p>
      </dgm:t>
    </dgm:pt>
    <dgm:pt modelId="{8776D57C-FAE6-4948-B4D7-B426A907E3ED}" type="parTrans" cxnId="{56ADF828-1FF2-453F-87F4-0354173DCD9C}">
      <dgm:prSet/>
      <dgm:spPr/>
      <dgm:t>
        <a:bodyPr/>
        <a:lstStyle/>
        <a:p>
          <a:endParaRPr lang="en-US"/>
        </a:p>
      </dgm:t>
    </dgm:pt>
    <dgm:pt modelId="{076F354B-E22F-4D00-94FA-1BEC6C9E2030}" type="sibTrans" cxnId="{56ADF828-1FF2-453F-87F4-0354173DCD9C}">
      <dgm:prSet/>
      <dgm:spPr/>
      <dgm:t>
        <a:bodyPr/>
        <a:lstStyle/>
        <a:p>
          <a:endParaRPr lang="en-US"/>
        </a:p>
      </dgm:t>
    </dgm:pt>
    <dgm:pt modelId="{2DF01F94-A6A5-40B8-9AF6-7EED19E584D3}" type="pres">
      <dgm:prSet presAssocID="{49350559-3A61-4630-AE8B-C1AC8A2C3D04}" presName="composite" presStyleCnt="0">
        <dgm:presLayoutVars>
          <dgm:chMax val="5"/>
          <dgm:dir/>
          <dgm:animLvl val="ctr"/>
          <dgm:resizeHandles val="exact"/>
        </dgm:presLayoutVars>
      </dgm:prSet>
      <dgm:spPr/>
      <dgm:t>
        <a:bodyPr/>
        <a:lstStyle/>
        <a:p>
          <a:endParaRPr lang="en-US"/>
        </a:p>
      </dgm:t>
    </dgm:pt>
    <dgm:pt modelId="{B19BD039-F995-410D-8034-FD826F3478E2}" type="pres">
      <dgm:prSet presAssocID="{49350559-3A61-4630-AE8B-C1AC8A2C3D04}" presName="cycle" presStyleCnt="0"/>
      <dgm:spPr/>
    </dgm:pt>
    <dgm:pt modelId="{5038B7B7-7A8E-462A-9376-77CE79B3BA7B}" type="pres">
      <dgm:prSet presAssocID="{49350559-3A61-4630-AE8B-C1AC8A2C3D04}" presName="centerShape" presStyleCnt="0"/>
      <dgm:spPr/>
    </dgm:pt>
    <dgm:pt modelId="{16C2401A-E57F-42F6-AF7A-92BE6D15D0B8}" type="pres">
      <dgm:prSet presAssocID="{49350559-3A61-4630-AE8B-C1AC8A2C3D04}" presName="connSite" presStyleLbl="node1" presStyleIdx="0" presStyleCnt="4"/>
      <dgm:spPr/>
    </dgm:pt>
    <dgm:pt modelId="{C3A7D0E3-DE7C-4E69-9896-1DBC059E3AFC}" type="pres">
      <dgm:prSet presAssocID="{49350559-3A61-4630-AE8B-C1AC8A2C3D04}" presName="visible" presStyleLbl="node1" presStyleIdx="0" presStyleCnt="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106CB56E-26EB-4073-98D2-6ADBF4E621C0}" type="pres">
      <dgm:prSet presAssocID="{5BC92069-B84B-4E3D-BD94-0B904EAD4F2F}" presName="Name25" presStyleLbl="parChTrans1D1" presStyleIdx="0" presStyleCnt="3"/>
      <dgm:spPr/>
      <dgm:t>
        <a:bodyPr/>
        <a:lstStyle/>
        <a:p>
          <a:endParaRPr lang="en-US"/>
        </a:p>
      </dgm:t>
    </dgm:pt>
    <dgm:pt modelId="{369D4C6B-E68F-4651-845C-74237477C6FE}" type="pres">
      <dgm:prSet presAssocID="{CE37C643-7D78-43E6-BDD4-813FAF752A02}" presName="node" presStyleCnt="0"/>
      <dgm:spPr/>
    </dgm:pt>
    <dgm:pt modelId="{C6D7DB2D-1D14-4A13-BC05-1AD6003460FD}" type="pres">
      <dgm:prSet presAssocID="{CE37C643-7D78-43E6-BDD4-813FAF752A02}" presName="parentNode" presStyleLbl="node1" presStyleIdx="1" presStyleCnt="4" custLinFactNeighborX="14764" custLinFactNeighborY="6890">
        <dgm:presLayoutVars>
          <dgm:chMax val="1"/>
          <dgm:bulletEnabled val="1"/>
        </dgm:presLayoutVars>
      </dgm:prSet>
      <dgm:spPr/>
      <dgm:t>
        <a:bodyPr/>
        <a:lstStyle/>
        <a:p>
          <a:endParaRPr lang="en-US"/>
        </a:p>
      </dgm:t>
    </dgm:pt>
    <dgm:pt modelId="{64AEFB10-2AC3-4E1F-9292-27371FA61E24}" type="pres">
      <dgm:prSet presAssocID="{CE37C643-7D78-43E6-BDD4-813FAF752A02}" presName="childNode" presStyleLbl="revTx" presStyleIdx="0" presStyleCnt="3">
        <dgm:presLayoutVars>
          <dgm:bulletEnabled val="1"/>
        </dgm:presLayoutVars>
      </dgm:prSet>
      <dgm:spPr/>
      <dgm:t>
        <a:bodyPr/>
        <a:lstStyle/>
        <a:p>
          <a:endParaRPr lang="en-US"/>
        </a:p>
      </dgm:t>
    </dgm:pt>
    <dgm:pt modelId="{452E8AEC-4B57-471B-860E-2D524AF5F4D3}" type="pres">
      <dgm:prSet presAssocID="{A9A8DE2C-CD73-4915-8A97-FA63A4A9F820}" presName="Name25" presStyleLbl="parChTrans1D1" presStyleIdx="1" presStyleCnt="3"/>
      <dgm:spPr/>
      <dgm:t>
        <a:bodyPr/>
        <a:lstStyle/>
        <a:p>
          <a:endParaRPr lang="en-US"/>
        </a:p>
      </dgm:t>
    </dgm:pt>
    <dgm:pt modelId="{48090C96-1F29-4EAB-8579-929E3F87AE9D}" type="pres">
      <dgm:prSet presAssocID="{41A8389E-803B-4215-92AD-70CC5545D318}" presName="node" presStyleCnt="0"/>
      <dgm:spPr/>
    </dgm:pt>
    <dgm:pt modelId="{CE2923AD-219D-4590-869C-AB1179FA63C8}" type="pres">
      <dgm:prSet presAssocID="{41A8389E-803B-4215-92AD-70CC5545D318}" presName="parentNode" presStyleLbl="node1" presStyleIdx="2" presStyleCnt="4">
        <dgm:presLayoutVars>
          <dgm:chMax val="1"/>
          <dgm:bulletEnabled val="1"/>
        </dgm:presLayoutVars>
      </dgm:prSet>
      <dgm:spPr/>
      <dgm:t>
        <a:bodyPr/>
        <a:lstStyle/>
        <a:p>
          <a:endParaRPr lang="en-US"/>
        </a:p>
      </dgm:t>
    </dgm:pt>
    <dgm:pt modelId="{96028DA8-1364-4B9D-8E56-4A02FBF8E095}" type="pres">
      <dgm:prSet presAssocID="{41A8389E-803B-4215-92AD-70CC5545D318}" presName="childNode" presStyleLbl="revTx" presStyleIdx="1" presStyleCnt="3">
        <dgm:presLayoutVars>
          <dgm:bulletEnabled val="1"/>
        </dgm:presLayoutVars>
      </dgm:prSet>
      <dgm:spPr/>
      <dgm:t>
        <a:bodyPr/>
        <a:lstStyle/>
        <a:p>
          <a:endParaRPr lang="en-US"/>
        </a:p>
      </dgm:t>
    </dgm:pt>
    <dgm:pt modelId="{7FC8281E-99F3-446F-B163-27239A37CE71}" type="pres">
      <dgm:prSet presAssocID="{AE12B2D0-C438-4553-BDC2-332CB0EA2940}" presName="Name25" presStyleLbl="parChTrans1D1" presStyleIdx="2" presStyleCnt="3"/>
      <dgm:spPr/>
      <dgm:t>
        <a:bodyPr/>
        <a:lstStyle/>
        <a:p>
          <a:endParaRPr lang="en-US"/>
        </a:p>
      </dgm:t>
    </dgm:pt>
    <dgm:pt modelId="{F8633540-13C4-4751-98A5-C6722E125CEC}" type="pres">
      <dgm:prSet presAssocID="{AC3D3728-A706-4DBA-A46F-462AA2BFFEDF}" presName="node" presStyleCnt="0"/>
      <dgm:spPr/>
    </dgm:pt>
    <dgm:pt modelId="{3F6C6012-B6B9-4C94-9988-AEEE87639E7D}" type="pres">
      <dgm:prSet presAssocID="{AC3D3728-A706-4DBA-A46F-462AA2BFFEDF}" presName="parentNode" presStyleLbl="node1" presStyleIdx="3" presStyleCnt="4">
        <dgm:presLayoutVars>
          <dgm:chMax val="1"/>
          <dgm:bulletEnabled val="1"/>
        </dgm:presLayoutVars>
      </dgm:prSet>
      <dgm:spPr/>
      <dgm:t>
        <a:bodyPr/>
        <a:lstStyle/>
        <a:p>
          <a:endParaRPr lang="en-US"/>
        </a:p>
      </dgm:t>
    </dgm:pt>
    <dgm:pt modelId="{5C6C8172-E41A-45B5-82C7-9EDA4AA3428F}" type="pres">
      <dgm:prSet presAssocID="{AC3D3728-A706-4DBA-A46F-462AA2BFFEDF}" presName="childNode" presStyleLbl="revTx" presStyleIdx="2" presStyleCnt="3">
        <dgm:presLayoutVars>
          <dgm:bulletEnabled val="1"/>
        </dgm:presLayoutVars>
      </dgm:prSet>
      <dgm:spPr/>
      <dgm:t>
        <a:bodyPr/>
        <a:lstStyle/>
        <a:p>
          <a:endParaRPr lang="en-US"/>
        </a:p>
      </dgm:t>
    </dgm:pt>
  </dgm:ptLst>
  <dgm:cxnLst>
    <dgm:cxn modelId="{92793109-2B76-46EA-957E-3141E34A8419}" srcId="{49350559-3A61-4630-AE8B-C1AC8A2C3D04}" destId="{CE37C643-7D78-43E6-BDD4-813FAF752A02}" srcOrd="0" destOrd="0" parTransId="{5BC92069-B84B-4E3D-BD94-0B904EAD4F2F}" sibTransId="{120952ED-64DB-4F0B-A5BB-4A2BCE891403}"/>
    <dgm:cxn modelId="{1E973BE4-4411-4095-8EE9-4B56FFDEB4BD}" type="presOf" srcId="{A49318C2-AA82-4005-8BDF-A295AB9115FF}" destId="{5C6C8172-E41A-45B5-82C7-9EDA4AA3428F}" srcOrd="0" destOrd="0" presId="urn:microsoft.com/office/officeart/2005/8/layout/radial2"/>
    <dgm:cxn modelId="{8A7089D3-6C9C-4628-BE48-1745D19C1DAD}" srcId="{41A8389E-803B-4215-92AD-70CC5545D318}" destId="{73FE92D9-9556-4F1B-B03F-8B3BC4240587}" srcOrd="0" destOrd="0" parTransId="{52456813-C2AE-481B-9F64-AFD7E56EBDE4}" sibTransId="{D849C0E4-3A3C-4F19-A094-1EEB330D6174}"/>
    <dgm:cxn modelId="{05988639-9874-4801-AA37-AFD5A392FD60}" type="presOf" srcId="{41A8389E-803B-4215-92AD-70CC5545D318}" destId="{CE2923AD-219D-4590-869C-AB1179FA63C8}" srcOrd="0" destOrd="0" presId="urn:microsoft.com/office/officeart/2005/8/layout/radial2"/>
    <dgm:cxn modelId="{A1FBF38E-D161-46BB-AA3D-63C821669D48}" type="presOf" srcId="{AE12B2D0-C438-4553-BDC2-332CB0EA2940}" destId="{7FC8281E-99F3-446F-B163-27239A37CE71}" srcOrd="0" destOrd="0" presId="urn:microsoft.com/office/officeart/2005/8/layout/radial2"/>
    <dgm:cxn modelId="{F14FFE4C-CF64-48AC-BF06-223D525B2BAF}" srcId="{49350559-3A61-4630-AE8B-C1AC8A2C3D04}" destId="{41A8389E-803B-4215-92AD-70CC5545D318}" srcOrd="1" destOrd="0" parTransId="{A9A8DE2C-CD73-4915-8A97-FA63A4A9F820}" sibTransId="{E368A3A3-C7D8-4B27-A5B8-53EA80E14290}"/>
    <dgm:cxn modelId="{7FDD6C18-BBD4-4F38-B722-70668A7BBA03}" type="presOf" srcId="{4C27F2D4-A1EB-4F44-AB6A-2E0126F4E406}" destId="{64AEFB10-2AC3-4E1F-9292-27371FA61E24}" srcOrd="0" destOrd="1" presId="urn:microsoft.com/office/officeart/2005/8/layout/radial2"/>
    <dgm:cxn modelId="{56ADF828-1FF2-453F-87F4-0354173DCD9C}" srcId="{CE37C643-7D78-43E6-BDD4-813FAF752A02}" destId="{4C27F2D4-A1EB-4F44-AB6A-2E0126F4E406}" srcOrd="1" destOrd="0" parTransId="{8776D57C-FAE6-4948-B4D7-B426A907E3ED}" sibTransId="{076F354B-E22F-4D00-94FA-1BEC6C9E2030}"/>
    <dgm:cxn modelId="{8EF58436-0C35-4679-B7BE-7006DC9C84A4}" srcId="{CE37C643-7D78-43E6-BDD4-813FAF752A02}" destId="{38C8CAB6-A418-4725-8718-56DF8F2953B4}" srcOrd="0" destOrd="0" parTransId="{5976FE5F-25BD-4B37-8EB6-F4110EA9B9D0}" sibTransId="{DC301065-3824-40FD-98B2-C195B9C6546C}"/>
    <dgm:cxn modelId="{F09318F5-2C73-407F-BDC6-5A29E51C4762}" type="presOf" srcId="{49350559-3A61-4630-AE8B-C1AC8A2C3D04}" destId="{2DF01F94-A6A5-40B8-9AF6-7EED19E584D3}" srcOrd="0" destOrd="0" presId="urn:microsoft.com/office/officeart/2005/8/layout/radial2"/>
    <dgm:cxn modelId="{9E7AE6E7-DA92-4247-99DC-E5DB955E8BCF}" type="presOf" srcId="{5BC92069-B84B-4E3D-BD94-0B904EAD4F2F}" destId="{106CB56E-26EB-4073-98D2-6ADBF4E621C0}" srcOrd="0" destOrd="0" presId="urn:microsoft.com/office/officeart/2005/8/layout/radial2"/>
    <dgm:cxn modelId="{549A7CF7-36CC-4766-9E4C-6A298B3B4908}" type="presOf" srcId="{73FE92D9-9556-4F1B-B03F-8B3BC4240587}" destId="{96028DA8-1364-4B9D-8E56-4A02FBF8E095}" srcOrd="0" destOrd="0" presId="urn:microsoft.com/office/officeart/2005/8/layout/radial2"/>
    <dgm:cxn modelId="{76320AEF-10B9-499B-A0FA-9BA0A7E7C84B}" type="presOf" srcId="{A9A8DE2C-CD73-4915-8A97-FA63A4A9F820}" destId="{452E8AEC-4B57-471B-860E-2D524AF5F4D3}" srcOrd="0" destOrd="0" presId="urn:microsoft.com/office/officeart/2005/8/layout/radial2"/>
    <dgm:cxn modelId="{39273767-3B03-49DB-84E0-B5EDDAF7A6CA}" srcId="{49350559-3A61-4630-AE8B-C1AC8A2C3D04}" destId="{AC3D3728-A706-4DBA-A46F-462AA2BFFEDF}" srcOrd="2" destOrd="0" parTransId="{AE12B2D0-C438-4553-BDC2-332CB0EA2940}" sibTransId="{3185F7CE-52F1-455E-B346-690BDCB008CF}"/>
    <dgm:cxn modelId="{AD20EB2D-626F-4742-A6F7-B372B8AB84B2}" type="presOf" srcId="{CE37C643-7D78-43E6-BDD4-813FAF752A02}" destId="{C6D7DB2D-1D14-4A13-BC05-1AD6003460FD}" srcOrd="0" destOrd="0" presId="urn:microsoft.com/office/officeart/2005/8/layout/radial2"/>
    <dgm:cxn modelId="{199D6E87-0605-4B0F-97B8-4A2C03AE422B}" srcId="{AC3D3728-A706-4DBA-A46F-462AA2BFFEDF}" destId="{A49318C2-AA82-4005-8BDF-A295AB9115FF}" srcOrd="0" destOrd="0" parTransId="{CFC1C46E-CFA6-439F-820F-05CE24284CE6}" sibTransId="{0A8BBD72-9659-41DA-85DB-20D47F79A4F9}"/>
    <dgm:cxn modelId="{ABB94AD8-1C5B-4F7D-B99D-A6B60CB4D32E}" type="presOf" srcId="{AC3D3728-A706-4DBA-A46F-462AA2BFFEDF}" destId="{3F6C6012-B6B9-4C94-9988-AEEE87639E7D}" srcOrd="0" destOrd="0" presId="urn:microsoft.com/office/officeart/2005/8/layout/radial2"/>
    <dgm:cxn modelId="{A9EE0F2A-25A6-4A89-885C-AF5C9CBC970E}" type="presOf" srcId="{38C8CAB6-A418-4725-8718-56DF8F2953B4}" destId="{64AEFB10-2AC3-4E1F-9292-27371FA61E24}" srcOrd="0" destOrd="0" presId="urn:microsoft.com/office/officeart/2005/8/layout/radial2"/>
    <dgm:cxn modelId="{C21AE07A-1058-4554-B21D-18E79F5208B7}" type="presParOf" srcId="{2DF01F94-A6A5-40B8-9AF6-7EED19E584D3}" destId="{B19BD039-F995-410D-8034-FD826F3478E2}" srcOrd="0" destOrd="0" presId="urn:microsoft.com/office/officeart/2005/8/layout/radial2"/>
    <dgm:cxn modelId="{153035DE-7CF1-43AD-8BD0-4AB0AD90F986}" type="presParOf" srcId="{B19BD039-F995-410D-8034-FD826F3478E2}" destId="{5038B7B7-7A8E-462A-9376-77CE79B3BA7B}" srcOrd="0" destOrd="0" presId="urn:microsoft.com/office/officeart/2005/8/layout/radial2"/>
    <dgm:cxn modelId="{4A982C41-7BD2-4F9A-9F38-3E353D60DB7A}" type="presParOf" srcId="{5038B7B7-7A8E-462A-9376-77CE79B3BA7B}" destId="{16C2401A-E57F-42F6-AF7A-92BE6D15D0B8}" srcOrd="0" destOrd="0" presId="urn:microsoft.com/office/officeart/2005/8/layout/radial2"/>
    <dgm:cxn modelId="{433FFAE6-C052-4C68-987C-CCBB7A8D6C23}" type="presParOf" srcId="{5038B7B7-7A8E-462A-9376-77CE79B3BA7B}" destId="{C3A7D0E3-DE7C-4E69-9896-1DBC059E3AFC}" srcOrd="1" destOrd="0" presId="urn:microsoft.com/office/officeart/2005/8/layout/radial2"/>
    <dgm:cxn modelId="{4DF89964-9587-47B9-862E-E86983FF0D32}" type="presParOf" srcId="{B19BD039-F995-410D-8034-FD826F3478E2}" destId="{106CB56E-26EB-4073-98D2-6ADBF4E621C0}" srcOrd="1" destOrd="0" presId="urn:microsoft.com/office/officeart/2005/8/layout/radial2"/>
    <dgm:cxn modelId="{2095BABE-BFB2-4AF4-834E-6D92FDD7E07F}" type="presParOf" srcId="{B19BD039-F995-410D-8034-FD826F3478E2}" destId="{369D4C6B-E68F-4651-845C-74237477C6FE}" srcOrd="2" destOrd="0" presId="urn:microsoft.com/office/officeart/2005/8/layout/radial2"/>
    <dgm:cxn modelId="{2036DC1C-87C7-44B3-AF57-CC064F1F4582}" type="presParOf" srcId="{369D4C6B-E68F-4651-845C-74237477C6FE}" destId="{C6D7DB2D-1D14-4A13-BC05-1AD6003460FD}" srcOrd="0" destOrd="0" presId="urn:microsoft.com/office/officeart/2005/8/layout/radial2"/>
    <dgm:cxn modelId="{0D2B714C-25E1-4EC5-BC21-28181F4DF091}" type="presParOf" srcId="{369D4C6B-E68F-4651-845C-74237477C6FE}" destId="{64AEFB10-2AC3-4E1F-9292-27371FA61E24}" srcOrd="1" destOrd="0" presId="urn:microsoft.com/office/officeart/2005/8/layout/radial2"/>
    <dgm:cxn modelId="{0D92DE9A-B9B2-4920-A3C0-692933AF235D}" type="presParOf" srcId="{B19BD039-F995-410D-8034-FD826F3478E2}" destId="{452E8AEC-4B57-471B-860E-2D524AF5F4D3}" srcOrd="3" destOrd="0" presId="urn:microsoft.com/office/officeart/2005/8/layout/radial2"/>
    <dgm:cxn modelId="{B391E9C1-77FD-49C2-8C22-6C6B42929858}" type="presParOf" srcId="{B19BD039-F995-410D-8034-FD826F3478E2}" destId="{48090C96-1F29-4EAB-8579-929E3F87AE9D}" srcOrd="4" destOrd="0" presId="urn:microsoft.com/office/officeart/2005/8/layout/radial2"/>
    <dgm:cxn modelId="{093C9845-E5AD-4E69-92F2-9712B72A6BA2}" type="presParOf" srcId="{48090C96-1F29-4EAB-8579-929E3F87AE9D}" destId="{CE2923AD-219D-4590-869C-AB1179FA63C8}" srcOrd="0" destOrd="0" presId="urn:microsoft.com/office/officeart/2005/8/layout/radial2"/>
    <dgm:cxn modelId="{3D6235F1-DB7F-4E46-B9C4-4545E35E86D8}" type="presParOf" srcId="{48090C96-1F29-4EAB-8579-929E3F87AE9D}" destId="{96028DA8-1364-4B9D-8E56-4A02FBF8E095}" srcOrd="1" destOrd="0" presId="urn:microsoft.com/office/officeart/2005/8/layout/radial2"/>
    <dgm:cxn modelId="{869048AE-8665-450D-B338-FEDD297437C2}" type="presParOf" srcId="{B19BD039-F995-410D-8034-FD826F3478E2}" destId="{7FC8281E-99F3-446F-B163-27239A37CE71}" srcOrd="5" destOrd="0" presId="urn:microsoft.com/office/officeart/2005/8/layout/radial2"/>
    <dgm:cxn modelId="{966D0F41-0965-494C-8589-8F518DD30804}" type="presParOf" srcId="{B19BD039-F995-410D-8034-FD826F3478E2}" destId="{F8633540-13C4-4751-98A5-C6722E125CEC}" srcOrd="6" destOrd="0" presId="urn:microsoft.com/office/officeart/2005/8/layout/radial2"/>
    <dgm:cxn modelId="{A591A5A9-2C5E-48EC-8CD2-8E12ACCDFF68}" type="presParOf" srcId="{F8633540-13C4-4751-98A5-C6722E125CEC}" destId="{3F6C6012-B6B9-4C94-9988-AEEE87639E7D}" srcOrd="0" destOrd="0" presId="urn:microsoft.com/office/officeart/2005/8/layout/radial2"/>
    <dgm:cxn modelId="{89FF9633-8569-4610-98DF-C2EF1A2783E1}" type="presParOf" srcId="{F8633540-13C4-4751-98A5-C6722E125CEC}" destId="{5C6C8172-E41A-45B5-82C7-9EDA4AA3428F}" srcOrd="1" destOrd="0" presId="urn:microsoft.com/office/officeart/2005/8/layout/radial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C8281E-99F3-446F-B163-27239A37CE71}">
      <dsp:nvSpPr>
        <dsp:cNvPr id="0" name=""/>
        <dsp:cNvSpPr/>
      </dsp:nvSpPr>
      <dsp:spPr>
        <a:xfrm rot="2533810">
          <a:off x="2115002" y="2301051"/>
          <a:ext cx="502018" cy="50097"/>
        </a:xfrm>
        <a:custGeom>
          <a:avLst/>
          <a:gdLst/>
          <a:ahLst/>
          <a:cxnLst/>
          <a:rect l="0" t="0" r="0" b="0"/>
          <a:pathLst>
            <a:path>
              <a:moveTo>
                <a:pt x="0" y="25048"/>
              </a:moveTo>
              <a:lnTo>
                <a:pt x="502018" y="2504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2E8AEC-4B57-471B-860E-2D524AF5F4D3}">
      <dsp:nvSpPr>
        <dsp:cNvPr id="0" name=""/>
        <dsp:cNvSpPr/>
      </dsp:nvSpPr>
      <dsp:spPr>
        <a:xfrm>
          <a:off x="2180152" y="1608488"/>
          <a:ext cx="565823" cy="50097"/>
        </a:xfrm>
        <a:custGeom>
          <a:avLst/>
          <a:gdLst/>
          <a:ahLst/>
          <a:cxnLst/>
          <a:rect l="0" t="0" r="0" b="0"/>
          <a:pathLst>
            <a:path>
              <a:moveTo>
                <a:pt x="0" y="25048"/>
              </a:moveTo>
              <a:lnTo>
                <a:pt x="565823" y="2504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6CB56E-26EB-4073-98D2-6ADBF4E621C0}">
      <dsp:nvSpPr>
        <dsp:cNvPr id="0" name=""/>
        <dsp:cNvSpPr/>
      </dsp:nvSpPr>
      <dsp:spPr>
        <a:xfrm rot="19330379">
          <a:off x="2115612" y="972028"/>
          <a:ext cx="614276" cy="50097"/>
        </a:xfrm>
        <a:custGeom>
          <a:avLst/>
          <a:gdLst/>
          <a:ahLst/>
          <a:cxnLst/>
          <a:rect l="0" t="0" r="0" b="0"/>
          <a:pathLst>
            <a:path>
              <a:moveTo>
                <a:pt x="0" y="25048"/>
              </a:moveTo>
              <a:lnTo>
                <a:pt x="614276" y="2504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A7D0E3-DE7C-4E69-9896-1DBC059E3AFC}">
      <dsp:nvSpPr>
        <dsp:cNvPr id="0" name=""/>
        <dsp:cNvSpPr/>
      </dsp:nvSpPr>
      <dsp:spPr>
        <a:xfrm>
          <a:off x="778568" y="809076"/>
          <a:ext cx="1648922" cy="1648922"/>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6D7DB2D-1D14-4A13-BC05-1AD6003460FD}">
      <dsp:nvSpPr>
        <dsp:cNvPr id="0" name=""/>
        <dsp:cNvSpPr/>
      </dsp:nvSpPr>
      <dsp:spPr>
        <a:xfrm>
          <a:off x="2568363" y="64123"/>
          <a:ext cx="923079" cy="923079"/>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Smoke Sensor</a:t>
          </a:r>
        </a:p>
      </dsp:txBody>
      <dsp:txXfrm>
        <a:off x="2703545" y="199305"/>
        <a:ext cx="652715" cy="652715"/>
      </dsp:txXfrm>
    </dsp:sp>
    <dsp:sp modelId="{64AEFB10-2AC3-4E1F-9292-27371FA61E24}">
      <dsp:nvSpPr>
        <dsp:cNvPr id="0" name=""/>
        <dsp:cNvSpPr/>
      </dsp:nvSpPr>
      <dsp:spPr>
        <a:xfrm>
          <a:off x="3583750" y="64123"/>
          <a:ext cx="1384619" cy="92307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44500">
            <a:lnSpc>
              <a:spcPct val="90000"/>
            </a:lnSpc>
            <a:spcBef>
              <a:spcPct val="0"/>
            </a:spcBef>
            <a:spcAft>
              <a:spcPct val="15000"/>
            </a:spcAft>
            <a:buChar char="••"/>
          </a:pPr>
          <a:r>
            <a:rPr lang="en-US" sz="1000" kern="1200"/>
            <a:t>Detect if smoke level goes above a limit and then provide high signal to raspberry pi</a:t>
          </a:r>
        </a:p>
        <a:p>
          <a:pPr marL="57150" lvl="1" indent="-57150" algn="l" defTabSz="444500">
            <a:lnSpc>
              <a:spcPct val="90000"/>
            </a:lnSpc>
            <a:spcBef>
              <a:spcPct val="0"/>
            </a:spcBef>
            <a:spcAft>
              <a:spcPct val="15000"/>
            </a:spcAft>
            <a:buChar char="••"/>
          </a:pPr>
          <a:r>
            <a:rPr lang="en-US" sz="1000" kern="1200"/>
            <a:t>raspberry pi sends an alert sms  </a:t>
          </a:r>
        </a:p>
      </dsp:txBody>
      <dsp:txXfrm>
        <a:off x="3583750" y="64123"/>
        <a:ext cx="1384619" cy="923079"/>
      </dsp:txXfrm>
    </dsp:sp>
    <dsp:sp modelId="{CE2923AD-219D-4590-869C-AB1179FA63C8}">
      <dsp:nvSpPr>
        <dsp:cNvPr id="0" name=""/>
        <dsp:cNvSpPr/>
      </dsp:nvSpPr>
      <dsp:spPr>
        <a:xfrm>
          <a:off x="2745975" y="1171997"/>
          <a:ext cx="923079" cy="923079"/>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Temperatue Sensor</a:t>
          </a:r>
        </a:p>
      </dsp:txBody>
      <dsp:txXfrm>
        <a:off x="2881157" y="1307179"/>
        <a:ext cx="652715" cy="652715"/>
      </dsp:txXfrm>
    </dsp:sp>
    <dsp:sp modelId="{96028DA8-1364-4B9D-8E56-4A02FBF8E095}">
      <dsp:nvSpPr>
        <dsp:cNvPr id="0" name=""/>
        <dsp:cNvSpPr/>
      </dsp:nvSpPr>
      <dsp:spPr>
        <a:xfrm>
          <a:off x="3761362" y="1171997"/>
          <a:ext cx="1384619" cy="92307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44500">
            <a:lnSpc>
              <a:spcPct val="90000"/>
            </a:lnSpc>
            <a:spcBef>
              <a:spcPct val="0"/>
            </a:spcBef>
            <a:spcAft>
              <a:spcPct val="15000"/>
            </a:spcAft>
            <a:buChar char="••"/>
          </a:pPr>
          <a:r>
            <a:rPr lang="en-US" sz="1000" kern="1200"/>
            <a:t>Measure temperature and give digital values to raspberry pi</a:t>
          </a:r>
        </a:p>
      </dsp:txBody>
      <dsp:txXfrm>
        <a:off x="3761362" y="1171997"/>
        <a:ext cx="1384619" cy="923079"/>
      </dsp:txXfrm>
    </dsp:sp>
    <dsp:sp modelId="{3F6C6012-B6B9-4C94-9988-AEEE87639E7D}">
      <dsp:nvSpPr>
        <dsp:cNvPr id="0" name=""/>
        <dsp:cNvSpPr/>
      </dsp:nvSpPr>
      <dsp:spPr>
        <a:xfrm>
          <a:off x="2432079" y="2343472"/>
          <a:ext cx="923079" cy="923079"/>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LCD Screen</a:t>
          </a:r>
        </a:p>
      </dsp:txBody>
      <dsp:txXfrm>
        <a:off x="2567261" y="2478654"/>
        <a:ext cx="652715" cy="652715"/>
      </dsp:txXfrm>
    </dsp:sp>
    <dsp:sp modelId="{5C6C8172-E41A-45B5-82C7-9EDA4AA3428F}">
      <dsp:nvSpPr>
        <dsp:cNvPr id="0" name=""/>
        <dsp:cNvSpPr/>
      </dsp:nvSpPr>
      <dsp:spPr>
        <a:xfrm>
          <a:off x="3447467" y="2343472"/>
          <a:ext cx="1384619" cy="92307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44500">
            <a:lnSpc>
              <a:spcPct val="90000"/>
            </a:lnSpc>
            <a:spcBef>
              <a:spcPct val="0"/>
            </a:spcBef>
            <a:spcAft>
              <a:spcPct val="15000"/>
            </a:spcAft>
            <a:buChar char="••"/>
          </a:pPr>
          <a:r>
            <a:rPr lang="en-US" sz="1000" kern="1200"/>
            <a:t>Display time and temperature from the readings of temperature sensor</a:t>
          </a:r>
        </a:p>
      </dsp:txBody>
      <dsp:txXfrm>
        <a:off x="3447467" y="2343472"/>
        <a:ext cx="1384619" cy="923079"/>
      </dsp:txXfrm>
    </dsp:sp>
  </dsp:spTree>
</dsp:drawing>
</file>

<file path=word/diagrams/layout1.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637A9AAF019440489007F7966C2F305"/>
        <w:category>
          <w:name w:val="General"/>
          <w:gallery w:val="placeholder"/>
        </w:category>
        <w:types>
          <w:type w:val="bbPlcHdr"/>
        </w:types>
        <w:behaviors>
          <w:behavior w:val="content"/>
        </w:behaviors>
        <w:guid w:val="{88DCEFDF-7FCB-4622-B1EE-BEEC408DB89A}"/>
      </w:docPartPr>
      <w:docPartBody>
        <w:p w:rsidR="00A67B9E" w:rsidRDefault="00035ADB">
          <w:pPr>
            <w:pStyle w:val="9637A9AAF019440489007F7966C2F305"/>
          </w:pPr>
          <w:r>
            <w:t>[Your Name]</w:t>
          </w:r>
        </w:p>
      </w:docPartBody>
    </w:docPart>
    <w:docPart>
      <w:docPartPr>
        <w:name w:val="787C32481F08453D9A574E3BD855B09D"/>
        <w:category>
          <w:name w:val="General"/>
          <w:gallery w:val="placeholder"/>
        </w:category>
        <w:types>
          <w:type w:val="bbPlcHdr"/>
        </w:types>
        <w:behaviors>
          <w:behavior w:val="content"/>
        </w:behaviors>
        <w:guid w:val="{35A29668-08D8-4CA5-894E-02319714AF26}"/>
      </w:docPartPr>
      <w:docPartBody>
        <w:p w:rsidR="00A67B9E" w:rsidRDefault="00035ADB">
          <w:pPr>
            <w:pStyle w:val="787C32481F08453D9A574E3BD855B09D"/>
          </w:pPr>
          <w:r>
            <w:t>[Teacher’s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ADB"/>
    <w:rsid w:val="00035ADB"/>
    <w:rsid w:val="009760EF"/>
    <w:rsid w:val="00A67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37A9AAF019440489007F7966C2F305">
    <w:name w:val="9637A9AAF019440489007F7966C2F305"/>
  </w:style>
  <w:style w:type="paragraph" w:customStyle="1" w:styleId="BA379143CFBB4D8494F741C0DC4E2B35">
    <w:name w:val="BA379143CFBB4D8494F741C0DC4E2B35"/>
  </w:style>
  <w:style w:type="paragraph" w:customStyle="1" w:styleId="787C32481F08453D9A574E3BD855B09D">
    <w:name w:val="787C32481F08453D9A574E3BD855B0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4411C1C-AA2B-4137-88AA-36173289C127}">
  <ds:schemaRefs>
    <ds:schemaRef ds:uri="http://schemas.microsoft.com/sharepoint/v3/contenttype/forms"/>
  </ds:schemaRefs>
</ds:datastoreItem>
</file>

<file path=customXml/itemProps2.xml><?xml version="1.0" encoding="utf-8"?>
<ds:datastoreItem xmlns:ds="http://schemas.openxmlformats.org/officeDocument/2006/customXml" ds:itemID="{5083DFAA-797F-4551-98D7-14AA84F10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report.dotx</Template>
  <TotalTime>689</TotalTime>
  <Pages>3</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FIRE ALERT SYSTEM</vt:lpstr>
    </vt:vector>
  </TitlesOfParts>
  <Manager>Faculty Advisor: Bishnu Prasad Das</Manager>
  <Company/>
  <LinksUpToDate>false</LinksUpToDate>
  <CharactersWithSpaces>3011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 ALERT SYSTEM</dc:title>
  <dc:subject/>
  <dc:creator>Avish Jain              13116014                                            Mohit Gupta          13116042                  Shubham Jain      13116062</dc:creator>
  <cp:keywords>Faculty Advisor:</cp:keywords>
  <dc:description/>
  <cp:lastModifiedBy>Windows User</cp:lastModifiedBy>
  <cp:revision>22</cp:revision>
  <cp:lastPrinted>2012-09-04T22:21:00Z</cp:lastPrinted>
  <dcterms:created xsi:type="dcterms:W3CDTF">2016-04-03T12:31:00Z</dcterms:created>
  <dcterms:modified xsi:type="dcterms:W3CDTF">2016-04-04T04:24:00Z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TC034441779991</vt:lpwstr>
  </property>
</Properties>
</file>